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3E1EA" w14:textId="77777777" w:rsidR="00A96F64" w:rsidRDefault="00073231" w:rsidP="00E23D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8361B0">
        <w:rPr>
          <w:rFonts w:ascii="Times New Roman" w:hAnsi="Times New Roman" w:cs="Times New Roman"/>
          <w:b/>
          <w:sz w:val="36"/>
          <w:szCs w:val="36"/>
        </w:rPr>
        <w:t>6</w:t>
      </w:r>
    </w:p>
    <w:p w14:paraId="4C3EA72C" w14:textId="77777777" w:rsidR="000B3806" w:rsidRPr="000B3806" w:rsidRDefault="008361B0" w:rsidP="00E23D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61B0">
        <w:rPr>
          <w:rFonts w:ascii="Times New Roman" w:hAnsi="Times New Roman" w:cs="Times New Roman"/>
          <w:b/>
          <w:sz w:val="32"/>
          <w:szCs w:val="32"/>
        </w:rPr>
        <w:t>Создание графического интерфейса</w:t>
      </w:r>
    </w:p>
    <w:p w14:paraId="1AA022AC" w14:textId="77777777" w:rsidR="00A96F64" w:rsidRDefault="00A96F64" w:rsidP="00A96F6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0C5ED23E" w14:textId="77777777" w:rsidR="00FA0503" w:rsidRDefault="004A2225" w:rsidP="00E46AA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графического интерфейса</w:t>
      </w:r>
      <w:r w:rsidR="00132172" w:rsidRPr="00132172">
        <w:rPr>
          <w:rFonts w:ascii="Times New Roman" w:hAnsi="Times New Roman" w:cs="Times New Roman"/>
          <w:sz w:val="28"/>
          <w:szCs w:val="28"/>
        </w:rPr>
        <w:t xml:space="preserve"> на </w:t>
      </w:r>
      <w:r w:rsidR="008B38B5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132172" w:rsidRPr="00132172">
        <w:rPr>
          <w:rFonts w:ascii="Times New Roman" w:hAnsi="Times New Roman" w:cs="Times New Roman"/>
          <w:sz w:val="28"/>
          <w:szCs w:val="28"/>
        </w:rPr>
        <w:t>С#.</w:t>
      </w:r>
    </w:p>
    <w:p w14:paraId="2CB43904" w14:textId="77777777" w:rsidR="00142F11" w:rsidRDefault="00A96F64" w:rsidP="00142F1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18FC138A" w14:textId="77777777" w:rsidR="00E46AA9" w:rsidRDefault="0088279F" w:rsidP="0088279F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88279F">
        <w:rPr>
          <w:rFonts w:ascii="Times New Roman" w:hAnsi="Times New Roman" w:cs="Times New Roman"/>
          <w:sz w:val="28"/>
          <w:szCs w:val="28"/>
        </w:rPr>
        <w:t xml:space="preserve">Разработайте графический интерфейс для проекта из первой работы. </w:t>
      </w:r>
    </w:p>
    <w:p w14:paraId="19865ABE" w14:textId="77777777" w:rsidR="00CC09ED" w:rsidRDefault="00BD14A4" w:rsidP="00005F9B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BD14A4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BD14A4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BD14A4">
        <w:rPr>
          <w:rFonts w:ascii="Times New Roman" w:hAnsi="Times New Roman" w:cs="Times New Roman"/>
          <w:sz w:val="28"/>
          <w:szCs w:val="28"/>
        </w:rPr>
        <w:t>, в котором производятся операции над обыкновенными дробями (сравнение, сложение, умножение, деление, сокращение).</w:t>
      </w:r>
    </w:p>
    <w:p w14:paraId="5253FB0C" w14:textId="77777777" w:rsidR="00792AD6" w:rsidRPr="007268BB" w:rsidRDefault="00792AD6" w:rsidP="00C66C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Листинг программы </w:t>
      </w:r>
      <w:proofErr w:type="spellStart"/>
      <w:r w:rsidR="006026AD" w:rsidRPr="006026AD">
        <w:rPr>
          <w:rFonts w:ascii="Times New Roman" w:hAnsi="Times New Roman" w:cs="Times New Roman"/>
          <w:b/>
          <w:sz w:val="32"/>
          <w:szCs w:val="32"/>
        </w:rPr>
        <w:t>Program.cs</w:t>
      </w:r>
      <w:proofErr w:type="spellEnd"/>
      <w:r w:rsidR="006026A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 языке С</w:t>
      </w:r>
      <w:r w:rsidR="007268BB" w:rsidRPr="007268BB">
        <w:rPr>
          <w:rFonts w:ascii="Times New Roman" w:hAnsi="Times New Roman" w:cs="Times New Roman"/>
          <w:b/>
          <w:sz w:val="32"/>
          <w:szCs w:val="32"/>
        </w:rPr>
        <w:t>#</w:t>
      </w:r>
    </w:p>
    <w:p w14:paraId="0F8796E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5FB539C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6EFB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BD750EA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481080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DADE321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72EF40B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043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93144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87EF48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823C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26F3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71D24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9D795E" w14:textId="0C0CE51A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  <w:r w:rsidR="00C52BD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45BC3A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2D5E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EFF51F" w14:textId="20E61C00" w:rsidR="009D5FCF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BA246" w14:textId="77777777" w:rsidR="00005F9B" w:rsidRPr="00A0043C" w:rsidRDefault="00005F9B" w:rsidP="00005F9B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Form</w:t>
      </w:r>
      <w:r w:rsidRPr="00A0043C">
        <w:rPr>
          <w:rFonts w:ascii="Times New Roman" w:hAnsi="Times New Roman" w:cs="Times New Roman"/>
          <w:b/>
          <w:sz w:val="32"/>
          <w:szCs w:val="32"/>
        </w:rPr>
        <w:t>1.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языке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A0043C">
        <w:rPr>
          <w:rFonts w:ascii="Times New Roman" w:hAnsi="Times New Roman" w:cs="Times New Roman"/>
          <w:b/>
          <w:sz w:val="32"/>
          <w:szCs w:val="32"/>
        </w:rPr>
        <w:t>#</w:t>
      </w:r>
    </w:p>
    <w:p w14:paraId="1101750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FF3114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B20D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58CE8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F7B76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43EAA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8CA78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03069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080F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10AE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B30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3B538B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FC47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0C0556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984FC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38F0C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794BA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8CF5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18005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3115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4CB50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9D4F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num2;</w:t>
      </w:r>
      <w:proofErr w:type="gramEnd"/>
    </w:p>
    <w:p w14:paraId="49FADDA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dnum1=1, dnum2=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815E75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(Numerals1.Text,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proofErr w:type="spell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3B59041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</w:p>
    <w:p w14:paraId="60FEE0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2CF6F8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98A50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F13F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7ADED8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F3FF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AC5EFB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6689815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num2, dnum2);</w:t>
      </w:r>
    </w:p>
    <w:p w14:paraId="4434B6B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Frac1.add(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Frac2);</w:t>
      </w:r>
    </w:p>
    <w:p w14:paraId="35531DF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Frac1.getNumerals(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B26EF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Frac1.getDenominator(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58D85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Frac1.getException(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36F97A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19E80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E6AF1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7730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38D9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B6B0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Exist_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8542C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5FD3B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8E96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num2;</w:t>
      </w:r>
      <w:proofErr w:type="gramEnd"/>
    </w:p>
    <w:p w14:paraId="652E951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71A85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proofErr w:type="spell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5F822A4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1F9C6DD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2D88B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E3EC7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36C5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F90410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AF02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07BB66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651143A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num2, dnum2);</w:t>
      </w:r>
    </w:p>
    <w:p w14:paraId="625DBE1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1DFA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Frac1.getException(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 1"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Frac2.getException().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 2"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CFF9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58D5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6AE0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</w:t>
      </w:r>
    </w:p>
    <w:p w14:paraId="0C35345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25295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B002F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676E8A1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Frac1.getException(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 1"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6B424F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BE43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DDC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C25C7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740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959B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3143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Sub_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EBB3A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7416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num2;</w:t>
      </w:r>
      <w:proofErr w:type="gramEnd"/>
    </w:p>
    <w:p w14:paraId="0F74769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1F7445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proofErr w:type="spell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0605BF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25947CC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836BC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CA49D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F49B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53AF8E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C45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EB73D4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56B68AD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num2, dnum2);</w:t>
      </w:r>
    </w:p>
    <w:p w14:paraId="33F8F68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Frac1.sub(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Frac2);</w:t>
      </w:r>
    </w:p>
    <w:p w14:paraId="711586A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Frac1.getNumerals(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DAD18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Frac1.getDenominator(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A5692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Frac1.getException(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F1A9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6ADEA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EC8C6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410A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0D04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942C2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EE30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num2;</w:t>
      </w:r>
      <w:proofErr w:type="gramEnd"/>
    </w:p>
    <w:p w14:paraId="1B0978D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56D810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proofErr w:type="spell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64FC013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32C6CD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C98E9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7113C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14F2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E156C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1FC3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C66B80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2BADE44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num2, dnum2);</w:t>
      </w:r>
    </w:p>
    <w:p w14:paraId="491ADFB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Frac1.mult(Frac2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064A1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Frac1.getNumerals(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55854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Frac1.getDenominator(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E62F8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Frac1.getException(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B611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883E3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C6B64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4C229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75E9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Div_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554E2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A412F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num2;</w:t>
      </w:r>
      <w:proofErr w:type="gramEnd"/>
    </w:p>
    <w:p w14:paraId="4D77B39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431945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proofErr w:type="spell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7D151B2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2DBECA6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67D6B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A509A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FA64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54AD97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69F9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EA58ED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7065BB4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num2, dnum2);</w:t>
      </w:r>
    </w:p>
    <w:p w14:paraId="09CE5F3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Frac1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Frac1.div(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Frac2);</w:t>
      </w:r>
    </w:p>
    <w:p w14:paraId="4D27CBA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Frac1.getNumerals(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BD67A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Denumerals.Text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Frac1.getDenominator(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3DD67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Frac1.getException(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":Ex"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995E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D8B6B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E6E86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F2B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3188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Comp_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2F96A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B4632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num2;</w:t>
      </w:r>
      <w:proofErr w:type="gramEnd"/>
    </w:p>
    <w:p w14:paraId="7B4DD0F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 = 1,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356C48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 &amp;&amp; </w:t>
      </w:r>
      <w:proofErr w:type="spell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 &amp;&amp;</w:t>
      </w:r>
    </w:p>
    <w:p w14:paraId="62BF959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(Denumerals1.Text,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dnum1) || 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6AD999A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(Denumerals2.Text,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dnum2) || 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E80AB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F0A65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(Denumerals2.Text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A1B7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dnum2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16D79F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(Denumerals1.Text ==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D576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dnum1 = 1;</w:t>
      </w:r>
    </w:p>
    <w:p w14:paraId="2F3F8E6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Frac1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num1, dnum1);</w:t>
      </w:r>
    </w:p>
    <w:p w14:paraId="34474A7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Frac2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num2, dnum2);</w:t>
      </w:r>
    </w:p>
    <w:p w14:paraId="2E011F9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=  Frac1.Comparison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(Frac2);;</w:t>
      </w:r>
    </w:p>
    <w:p w14:paraId="7C257B3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57A0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isExist.Text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5802B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BFC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2FC9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9D4C27" w14:textId="067BB023" w:rsidR="009232F0" w:rsidRPr="00A0043C" w:rsidRDefault="009232F0" w:rsidP="009232F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5F49" w:rsidRPr="00005F9B"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="00A0043C">
        <w:rPr>
          <w:rFonts w:ascii="Times New Roman" w:hAnsi="Times New Roman" w:cs="Times New Roman"/>
          <w:b/>
          <w:sz w:val="32"/>
          <w:szCs w:val="32"/>
          <w:lang w:val="en-US"/>
        </w:rPr>
        <w:t>raction</w:t>
      </w:r>
      <w:r w:rsidR="00A95F49" w:rsidRPr="00A0043C">
        <w:rPr>
          <w:rFonts w:ascii="Times New Roman" w:hAnsi="Times New Roman" w:cs="Times New Roman"/>
          <w:b/>
          <w:sz w:val="32"/>
          <w:szCs w:val="32"/>
        </w:rPr>
        <w:t>.</w:t>
      </w:r>
      <w:r w:rsidR="00A95F49" w:rsidRPr="00005F9B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r w:rsidR="00A95F49"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языке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A0043C">
        <w:rPr>
          <w:rFonts w:ascii="Times New Roman" w:hAnsi="Times New Roman" w:cs="Times New Roman"/>
          <w:b/>
          <w:sz w:val="32"/>
          <w:szCs w:val="32"/>
        </w:rPr>
        <w:t>#</w:t>
      </w:r>
    </w:p>
    <w:p w14:paraId="67B9435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9585AB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CBB4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C87CD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6AF25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0CFF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661E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6A37102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42A7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4C8D35A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0F4A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69D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_numerals = 0; 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//a-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A9375D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_denominator = 1; </w:t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//b-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14:paraId="561C4E8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 xml:space="preserve">/*public static void </w:t>
      </w:r>
      <w:proofErr w:type="gramStart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6FDB5A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E2EF0B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int _numerals=</w:t>
      </w:r>
      <w:proofErr w:type="gramStart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0;</w:t>
      </w:r>
      <w:proofErr w:type="gramEnd"/>
    </w:p>
    <w:p w14:paraId="09D5213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int _denominator=</w:t>
      </w:r>
      <w:proofErr w:type="gramStart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1;</w:t>
      </w:r>
      <w:proofErr w:type="gramEnd"/>
    </w:p>
    <w:p w14:paraId="50678C6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F81197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AB4D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B9327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D1D13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65386C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6D7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 f)</w:t>
      </w:r>
    </w:p>
    <w:p w14:paraId="2D65A3A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46EA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f._numerals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5B1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f._denominator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70AC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B59C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numerals,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denominator)</w:t>
      </w:r>
    </w:p>
    <w:p w14:paraId="1A5337F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7248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=(numerals);</w:t>
      </w:r>
    </w:p>
    <w:p w14:paraId="1261E79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=(denominator);</w:t>
      </w:r>
    </w:p>
    <w:p w14:paraId="50FDCEA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D340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2EC0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56AF4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Fraction Sum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FEB2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BEF6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_numerals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._denominator + _denominator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._numerals;</w:t>
      </w:r>
    </w:p>
    <w:p w14:paraId="315C5F3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EAE0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_denominator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._denominator;</w:t>
      </w:r>
    </w:p>
    <w:p w14:paraId="112740F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36E2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Sum.Reduction</w:t>
      </w:r>
      <w:proofErr w:type="spellEnd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AD60A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C3C7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6D8874C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F4BE1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CC794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14917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DC668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14F75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205226E1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A447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_numerals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._denominator - _denominator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._numerals;</w:t>
      </w:r>
    </w:p>
    <w:p w14:paraId="4110F14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41FA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_denominator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._denominator;</w:t>
      </w:r>
    </w:p>
    <w:p w14:paraId="333F501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Sum.Reduction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F056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054484E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AAE5C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E2A63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CCDB1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BBBD9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21E52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и второй дроби</w:t>
      </w:r>
    </w:p>
    <w:p w14:paraId="24D1E2E4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A1A0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numerals = _numerals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._numerals;</w:t>
      </w:r>
    </w:p>
    <w:p w14:paraId="6FC51FC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23AE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denominator = _denominator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._denominator;</w:t>
      </w:r>
    </w:p>
    <w:p w14:paraId="6B7B007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CDC5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Mult.Reduction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2F02F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1075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D326A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F18F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E2B2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div(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95194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B6445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28C2D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85D6A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Числитель конечной дроби равен произведению числителя первой дроби и знаменателя второй</w:t>
      </w:r>
    </w:p>
    <w:p w14:paraId="72B44E6C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177C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Div._numerals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_numerals *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denominator;</w:t>
      </w:r>
    </w:p>
    <w:p w14:paraId="26CDC2F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Div._denominator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_denominator *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numerals;</w:t>
      </w:r>
    </w:p>
    <w:p w14:paraId="3EBD99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9BBC7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дробь поделенную на другую</w:t>
      </w:r>
    </w:p>
    <w:p w14:paraId="1265822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00416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E9B6F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D7FB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BA7D9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083A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6DB2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C175C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D11A2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containers = 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numerals;</w:t>
      </w:r>
      <w:proofErr w:type="gramEnd"/>
    </w:p>
    <w:p w14:paraId="6EE449F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(_numerals &gt; _denominator)</w:t>
      </w:r>
    </w:p>
    <w:p w14:paraId="46F66ABD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99E9D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общий делитель для числителя и знаменателя, чтобы сократить дробь</w:t>
      </w:r>
    </w:p>
    <w:p w14:paraId="4CF6D197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35EB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containers;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&gt;1;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4EE4F8D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2BBEC1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((_numerals %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&amp;&amp; (_denominator %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641B9B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7FA0B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6500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_numerals = _numerals /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78B6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E8E3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_denominator = _denominator /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D373A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7CD8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containers = containers /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65271C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A404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1AFB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F3FD2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03F8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//Fraction </w:t>
      </w:r>
      <w:proofErr w:type="gramStart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Red(</w:t>
      </w:r>
      <w:proofErr w:type="gramEnd"/>
      <w:r w:rsidRPr="00A0043C">
        <w:rPr>
          <w:rFonts w:ascii="Consolas" w:hAnsi="Consolas" w:cs="Consolas"/>
          <w:color w:val="008000"/>
          <w:sz w:val="19"/>
          <w:szCs w:val="19"/>
          <w:lang w:val="en-US"/>
        </w:rPr>
        <w:t>_numerals, _denominator);</w:t>
      </w:r>
    </w:p>
    <w:p w14:paraId="5EB292A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21F9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72996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4E5EE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Comparison(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Fraction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5B48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C5DF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Fraction d1 =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d2 =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C9C6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9CC13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Приводим обе дроби к общему знаменателю</w:t>
      </w:r>
    </w:p>
    <w:p w14:paraId="4E66E3D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0BC4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numerals = _numerals *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._denominator;</w:t>
      </w:r>
    </w:p>
    <w:p w14:paraId="3A84AB1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4786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2._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numerals = </w:t>
      </w:r>
      <w:proofErr w:type="spell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._numerals * _denominator;</w:t>
      </w:r>
    </w:p>
    <w:p w14:paraId="56AB181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6DE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d1.getException() || d2.getException()))</w:t>
      </w:r>
    </w:p>
    <w:p w14:paraId="09CF874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"exist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85017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5E9D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 &gt; d2._numerals)</w:t>
      </w:r>
    </w:p>
    <w:p w14:paraId="58383B7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E08C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"f1&gt;f2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B40EF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DFA1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 &lt; d2._numerals)</w:t>
      </w:r>
    </w:p>
    <w:p w14:paraId="575EF6C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D13C4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"f1&lt;f2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5C353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3933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1._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 == d2._numerals)</w:t>
      </w:r>
    </w:p>
    <w:p w14:paraId="19E3A35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CF0F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"f1=f2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B59A8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"exist</w:t>
      </w:r>
      <w:proofErr w:type="gramStart"/>
      <w:r w:rsidRPr="00A004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F5587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F0AD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getNumerals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5FDCD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895F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numerals;</w:t>
      </w:r>
      <w:proofErr w:type="gramEnd"/>
    </w:p>
    <w:p w14:paraId="038E5830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D9DE0A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getDenominator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7ECB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B1F6F5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denominator;</w:t>
      </w:r>
      <w:proofErr w:type="gramEnd"/>
    </w:p>
    <w:p w14:paraId="6B5C0F3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06E4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getException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33D63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66BD2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(_denominator == 0)</w:t>
      </w:r>
    </w:p>
    <w:p w14:paraId="5673783B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D851F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CD4519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0BE28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setNumerals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numerals)</w:t>
      </w:r>
    </w:p>
    <w:p w14:paraId="3CEBB17D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04E1A7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_numerals = </w:t>
      </w:r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numerals;</w:t>
      </w:r>
      <w:proofErr w:type="gramEnd"/>
    </w:p>
    <w:p w14:paraId="0B5183F6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021FF" w14:textId="77777777" w:rsidR="00A0043C" w:rsidRP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setDenominator</w:t>
      </w:r>
      <w:proofErr w:type="spellEnd"/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denominator)</w:t>
      </w:r>
    </w:p>
    <w:p w14:paraId="2465253B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209FF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65302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BB1F42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B1546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BEBC2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03655" w14:textId="77777777" w:rsidR="00A0043C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436671" w14:textId="44A9A12E" w:rsidR="0026366F" w:rsidRDefault="00A0043C" w:rsidP="00A00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0A27D8" w14:textId="77777777" w:rsidR="00C52BDC" w:rsidRPr="00A0043C" w:rsidRDefault="00C52BDC" w:rsidP="00C52BD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Form</w:t>
      </w:r>
      <w:r w:rsidRPr="00A0043C">
        <w:rPr>
          <w:rFonts w:ascii="Times New Roman" w:hAnsi="Times New Roman" w:cs="Times New Roman"/>
          <w:b/>
          <w:sz w:val="32"/>
          <w:szCs w:val="32"/>
        </w:rPr>
        <w:t>1.</w:t>
      </w:r>
      <w:r w:rsidRPr="00005F9B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на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языке</w:t>
      </w:r>
      <w:r w:rsidRPr="00A0043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A0043C">
        <w:rPr>
          <w:rFonts w:ascii="Times New Roman" w:hAnsi="Times New Roman" w:cs="Times New Roman"/>
          <w:b/>
          <w:sz w:val="32"/>
          <w:szCs w:val="32"/>
        </w:rPr>
        <w:t>#</w:t>
      </w:r>
    </w:p>
    <w:p w14:paraId="16935868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DB34BE6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38049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0D402B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638EAE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6599FB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D0F3E6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297D7F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03ACB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C466E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6A4C8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lab6_oop</w:t>
      </w:r>
    </w:p>
    <w:p w14:paraId="362C56B0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66318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52BDC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61482A9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5594C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9F9286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C4F752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0DA10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CA400D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7FAF4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33405F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985A2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C85AEA" w14:textId="77777777" w:rsidR="00C52BDC" w:rsidRP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2B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</w:t>
      </w:r>
      <w:proofErr w:type="gramStart"/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548C4A" w14:textId="77777777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96BF16" w14:textId="77777777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D7E6A" w14:textId="77777777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99381B" w14:textId="1D579708" w:rsidR="00C52BDC" w:rsidRDefault="00C52BDC" w:rsidP="00C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DF6BB" w14:textId="77777777" w:rsidR="006A75A4" w:rsidRDefault="006A75A4" w:rsidP="006A75A4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работы</w:t>
      </w:r>
    </w:p>
    <w:p w14:paraId="65AF6389" w14:textId="77777777" w:rsidR="00785B7B" w:rsidRPr="00785B7B" w:rsidRDefault="00785B7B" w:rsidP="00785B7B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Первая часть программы приветствует пользователя и просит разрешение на продолжение калькулятора.</w:t>
      </w:r>
    </w:p>
    <w:p w14:paraId="148A6580" w14:textId="4ED86A91" w:rsidR="00597C58" w:rsidRDefault="00583F3F" w:rsidP="005B5F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F7D097A" wp14:editId="5AB06A42">
            <wp:extent cx="5940425" cy="3545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941A" w14:textId="0C042E61" w:rsidR="00535396" w:rsidRPr="00583F3F" w:rsidRDefault="00535396" w:rsidP="00535396">
      <w:pPr>
        <w:ind w:left="-56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1. Окно программы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583F3F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p w14:paraId="5992708D" w14:textId="77777777" w:rsidR="00942543" w:rsidRDefault="00942543" w:rsidP="00785B7B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61F4B985" w14:textId="77777777" w:rsidR="00942543" w:rsidRDefault="00942543" w:rsidP="00785B7B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14:paraId="047E1D87" w14:textId="77777777" w:rsidR="00942543" w:rsidRDefault="00942543" w:rsidP="001F4AB2">
      <w:pPr>
        <w:rPr>
          <w:rFonts w:ascii="Times New Roman" w:hAnsi="Times New Roman" w:cs="Times New Roman"/>
          <w:b/>
          <w:sz w:val="32"/>
          <w:szCs w:val="32"/>
        </w:rPr>
      </w:pPr>
    </w:p>
    <w:p w14:paraId="753F8155" w14:textId="77777777" w:rsidR="00597C58" w:rsidRDefault="00597C58" w:rsidP="003D7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Вторая часть программы производит математические и логические вычисления над введёнными дробями и выдают их в соответствующем окне.</w:t>
      </w:r>
    </w:p>
    <w:p w14:paraId="20518A0C" w14:textId="77777777" w:rsidR="0035064A" w:rsidRPr="00597C58" w:rsidRDefault="0035064A" w:rsidP="003D7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329C50C" w14:textId="3D55759E" w:rsidR="00785B7B" w:rsidRDefault="00583F3F" w:rsidP="005B5F35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28DF55C" wp14:editId="43687262">
            <wp:extent cx="5940425" cy="125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63A2" w14:textId="7422DED4" w:rsidR="005B5F35" w:rsidRPr="00583F3F" w:rsidRDefault="005B5F35" w:rsidP="005B5F35">
      <w:pPr>
        <w:ind w:left="-56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A0043C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. Окно программы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583F3F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</w:p>
    <w:p w14:paraId="5FF00482" w14:textId="77777777" w:rsidR="006A75A4" w:rsidRPr="00992D51" w:rsidRDefault="006A75A4" w:rsidP="00F7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9D415" w14:textId="77777777" w:rsidR="00717D2C" w:rsidRPr="00B34586" w:rsidRDefault="00717D2C" w:rsidP="00717D2C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4679EFD6" w14:textId="77777777" w:rsidR="00717D2C" w:rsidRPr="006F4FD7" w:rsidRDefault="00717D2C" w:rsidP="006F4FD7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</w:t>
      </w:r>
      <w:r w:rsidR="007C02DC">
        <w:rPr>
          <w:rFonts w:ascii="Times New Roman" w:hAnsi="Times New Roman" w:cs="Times New Roman"/>
          <w:sz w:val="28"/>
          <w:szCs w:val="28"/>
        </w:rPr>
        <w:t>6</w:t>
      </w:r>
      <w:r w:rsidRPr="00B46649">
        <w:rPr>
          <w:rFonts w:ascii="Times New Roman" w:hAnsi="Times New Roman" w:cs="Times New Roman"/>
          <w:sz w:val="28"/>
          <w:szCs w:val="28"/>
        </w:rPr>
        <w:t xml:space="preserve"> </w:t>
      </w:r>
      <w:r w:rsidR="00DA61CF" w:rsidRPr="00B46649">
        <w:rPr>
          <w:rFonts w:ascii="Times New Roman" w:hAnsi="Times New Roman" w:cs="Times New Roman"/>
          <w:sz w:val="28"/>
          <w:szCs w:val="28"/>
        </w:rPr>
        <w:t xml:space="preserve">мы ознакомились </w:t>
      </w:r>
      <w:r w:rsidR="00DA61CF">
        <w:rPr>
          <w:rFonts w:ascii="Times New Roman" w:hAnsi="Times New Roman" w:cs="Times New Roman"/>
          <w:sz w:val="28"/>
          <w:szCs w:val="28"/>
        </w:rPr>
        <w:t xml:space="preserve">с </w:t>
      </w:r>
      <w:r w:rsidR="008F65B9">
        <w:rPr>
          <w:rFonts w:ascii="Times New Roman" w:hAnsi="Times New Roman" w:cs="Times New Roman"/>
          <w:sz w:val="28"/>
          <w:szCs w:val="28"/>
        </w:rPr>
        <w:t>инструментами создания графического интерфейса</w:t>
      </w:r>
      <w:r w:rsidR="00DA61CF">
        <w:rPr>
          <w:rFonts w:ascii="Times New Roman" w:hAnsi="Times New Roman" w:cs="Times New Roman"/>
          <w:sz w:val="28"/>
          <w:szCs w:val="28"/>
        </w:rPr>
        <w:t xml:space="preserve"> </w:t>
      </w:r>
      <w:r w:rsidR="00294287">
        <w:rPr>
          <w:rFonts w:ascii="Times New Roman" w:hAnsi="Times New Roman" w:cs="Times New Roman"/>
          <w:sz w:val="28"/>
          <w:szCs w:val="28"/>
        </w:rPr>
        <w:t>на языке С</w:t>
      </w:r>
      <w:r w:rsidR="00294287" w:rsidRPr="00294287">
        <w:rPr>
          <w:rFonts w:ascii="Times New Roman" w:hAnsi="Times New Roman" w:cs="Times New Roman"/>
          <w:sz w:val="28"/>
          <w:szCs w:val="28"/>
        </w:rPr>
        <w:t>#</w:t>
      </w:r>
      <w:r w:rsidR="00DA61CF">
        <w:rPr>
          <w:rFonts w:ascii="Times New Roman" w:hAnsi="Times New Roman" w:cs="Times New Roman"/>
          <w:sz w:val="28"/>
          <w:szCs w:val="28"/>
        </w:rPr>
        <w:t>.</w:t>
      </w:r>
    </w:p>
    <w:p w14:paraId="4EF2C626" w14:textId="77777777" w:rsidR="00717D2C" w:rsidRPr="00B34586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52A87EBD" w14:textId="5FD8A531" w:rsidR="00717D2C" w:rsidRPr="00A0043C" w:rsidRDefault="00717D2C" w:rsidP="00717D2C">
      <w:pPr>
        <w:pStyle w:val="11"/>
        <w:ind w:firstLine="0"/>
        <w:rPr>
          <w:sz w:val="28"/>
          <w:szCs w:val="28"/>
          <w:lang w:val="ru-RU"/>
        </w:rPr>
      </w:pPr>
      <w:proofErr w:type="gramStart"/>
      <w:r w:rsidRPr="00192B3E">
        <w:rPr>
          <w:sz w:val="28"/>
          <w:szCs w:val="28"/>
          <w:lang w:val="ru-RU"/>
        </w:rPr>
        <w:t>Автор</w:t>
      </w:r>
      <w:r w:rsidR="00DD64B4">
        <w:rPr>
          <w:sz w:val="28"/>
          <w:szCs w:val="28"/>
          <w:lang w:val="ru-RU"/>
        </w:rPr>
        <w:t>ы</w:t>
      </w:r>
      <w:r w:rsidR="00A649AC" w:rsidRPr="00A649AC">
        <w:rPr>
          <w:sz w:val="28"/>
          <w:szCs w:val="28"/>
          <w:lang w:val="ru-RU"/>
        </w:rPr>
        <w:t>:</w:t>
      </w:r>
      <w:r w:rsidRPr="00192B3E">
        <w:rPr>
          <w:sz w:val="28"/>
          <w:szCs w:val="28"/>
          <w:lang w:val="ru-RU"/>
        </w:rPr>
        <w:t xml:space="preserve">   </w:t>
      </w:r>
      <w:proofErr w:type="gramEnd"/>
      <w:r w:rsidRPr="00192B3E">
        <w:rPr>
          <w:sz w:val="28"/>
          <w:szCs w:val="28"/>
          <w:lang w:val="ru-RU"/>
        </w:rPr>
        <w:t xml:space="preserve">               </w:t>
      </w:r>
      <w:r>
        <w:rPr>
          <w:sz w:val="28"/>
          <w:szCs w:val="28"/>
          <w:lang w:val="ru-RU"/>
        </w:rPr>
        <w:t xml:space="preserve">                             </w:t>
      </w:r>
      <w:r>
        <w:rPr>
          <w:sz w:val="28"/>
          <w:szCs w:val="28"/>
          <w:lang w:val="ru-RU"/>
        </w:rPr>
        <w:tab/>
      </w:r>
      <w:r w:rsidR="00A649AC" w:rsidRPr="00057D4C">
        <w:rPr>
          <w:sz w:val="28"/>
          <w:szCs w:val="28"/>
          <w:lang w:val="ru-RU"/>
        </w:rPr>
        <w:t xml:space="preserve">     </w:t>
      </w:r>
      <w:r w:rsidRPr="00192B3E">
        <w:rPr>
          <w:sz w:val="28"/>
          <w:szCs w:val="28"/>
          <w:lang w:val="ru-RU"/>
        </w:rPr>
        <w:t>Преподаватель</w:t>
      </w:r>
      <w:r w:rsidRPr="006730FE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A0043C">
        <w:rPr>
          <w:sz w:val="28"/>
          <w:szCs w:val="28"/>
          <w:lang w:val="ru-RU"/>
        </w:rPr>
        <w:t>Тарасов</w:t>
      </w:r>
    </w:p>
    <w:p w14:paraId="2512F7D2" w14:textId="583E6EF6" w:rsidR="00717D2C" w:rsidRPr="00192B3E" w:rsidRDefault="00A0043C" w:rsidP="00717D2C">
      <w:pPr>
        <w:pStyle w:val="1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Шутенко О.Р.</w:t>
      </w:r>
      <w:r w:rsidR="00717D2C">
        <w:rPr>
          <w:sz w:val="28"/>
          <w:szCs w:val="28"/>
          <w:lang w:val="ru-RU"/>
        </w:rPr>
        <w:t xml:space="preserve"> </w:t>
      </w:r>
      <w:r w:rsidR="00717D2C">
        <w:rPr>
          <w:sz w:val="28"/>
          <w:szCs w:val="28"/>
          <w:lang w:val="ru-RU"/>
        </w:rPr>
        <w:tab/>
        <w:t xml:space="preserve">           </w:t>
      </w:r>
      <w:r w:rsidR="000A173F">
        <w:rPr>
          <w:sz w:val="28"/>
          <w:szCs w:val="28"/>
          <w:lang w:val="ru-RU"/>
        </w:rPr>
        <w:tab/>
      </w:r>
      <w:r w:rsidR="000A173F">
        <w:rPr>
          <w:sz w:val="28"/>
          <w:szCs w:val="28"/>
          <w:lang w:val="ru-RU"/>
        </w:rPr>
        <w:tab/>
      </w:r>
      <w:r w:rsidR="004652FA">
        <w:rPr>
          <w:sz w:val="28"/>
          <w:szCs w:val="28"/>
          <w:lang w:val="ru-RU"/>
        </w:rPr>
        <w:tab/>
      </w:r>
      <w:r w:rsidR="004652FA" w:rsidRPr="00E46AA9">
        <w:rPr>
          <w:sz w:val="28"/>
          <w:szCs w:val="28"/>
          <w:lang w:val="ru-RU"/>
        </w:rPr>
        <w:t xml:space="preserve">     </w:t>
      </w:r>
      <w:r w:rsidR="00717D2C" w:rsidRPr="00192B3E">
        <w:rPr>
          <w:sz w:val="28"/>
          <w:szCs w:val="28"/>
          <w:lang w:val="ru-RU"/>
        </w:rPr>
        <w:t>Оценка</w:t>
      </w:r>
      <w:r w:rsidR="00717D2C">
        <w:rPr>
          <w:sz w:val="28"/>
          <w:szCs w:val="28"/>
          <w:lang w:val="ru-RU"/>
        </w:rPr>
        <w:t xml:space="preserve"> _____________</w:t>
      </w:r>
    </w:p>
    <w:p w14:paraId="63BA00FD" w14:textId="154640FD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71C4D19C" w14:textId="77777777" w:rsidR="00717D2C" w:rsidRPr="00192B3E" w:rsidRDefault="00717D2C" w:rsidP="00717D2C">
      <w:pPr>
        <w:pStyle w:val="11"/>
        <w:ind w:firstLine="0"/>
        <w:rPr>
          <w:sz w:val="28"/>
          <w:szCs w:val="28"/>
          <w:lang w:val="ru-RU"/>
        </w:rPr>
      </w:pPr>
    </w:p>
    <w:p w14:paraId="26AA3680" w14:textId="60559840" w:rsidR="00717D2C" w:rsidRPr="00A0043C" w:rsidRDefault="00717D2C" w:rsidP="00057D4C">
      <w:pPr>
        <w:pStyle w:val="11"/>
        <w:ind w:left="4248" w:firstLine="708"/>
        <w:rPr>
          <w:sz w:val="28"/>
          <w:szCs w:val="28"/>
        </w:rPr>
      </w:pPr>
      <w:r w:rsidRPr="00192B3E">
        <w:rPr>
          <w:sz w:val="28"/>
          <w:szCs w:val="28"/>
          <w:lang w:val="ru-RU"/>
        </w:rPr>
        <w:t>Подпись _____</w:t>
      </w:r>
      <w:r>
        <w:rPr>
          <w:sz w:val="28"/>
          <w:szCs w:val="28"/>
          <w:lang w:val="ru-RU"/>
        </w:rPr>
        <w:t>__</w:t>
      </w:r>
      <w:r w:rsidRPr="00192B3E">
        <w:rPr>
          <w:sz w:val="28"/>
          <w:szCs w:val="28"/>
          <w:lang w:val="ru-RU"/>
        </w:rPr>
        <w:t xml:space="preserve">   Дата:</w:t>
      </w:r>
      <w:r>
        <w:rPr>
          <w:sz w:val="28"/>
          <w:szCs w:val="28"/>
          <w:lang w:val="ru-RU"/>
        </w:rPr>
        <w:t xml:space="preserve"> _</w:t>
      </w:r>
      <w:proofErr w:type="gramStart"/>
      <w:r>
        <w:rPr>
          <w:sz w:val="28"/>
          <w:szCs w:val="28"/>
          <w:lang w:val="ru-RU"/>
        </w:rPr>
        <w:t>_._</w:t>
      </w:r>
      <w:proofErr w:type="gramEnd"/>
      <w:r>
        <w:rPr>
          <w:sz w:val="28"/>
          <w:szCs w:val="28"/>
          <w:lang w:val="ru-RU"/>
        </w:rPr>
        <w:t>_.</w:t>
      </w:r>
      <w:r w:rsidR="00A0043C">
        <w:rPr>
          <w:sz w:val="28"/>
          <w:szCs w:val="28"/>
          <w:lang w:val="ru-RU"/>
        </w:rPr>
        <w:t>2020</w:t>
      </w:r>
    </w:p>
    <w:sectPr w:rsidR="00717D2C" w:rsidRPr="00A0043C" w:rsidSect="002C6F6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8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42EBE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A8E0133"/>
    <w:multiLevelType w:val="hybridMultilevel"/>
    <w:tmpl w:val="4502B5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CF71BA"/>
    <w:multiLevelType w:val="hybridMultilevel"/>
    <w:tmpl w:val="2A84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85248"/>
    <w:multiLevelType w:val="multilevel"/>
    <w:tmpl w:val="FD288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0D040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309501D2"/>
    <w:multiLevelType w:val="hybridMultilevel"/>
    <w:tmpl w:val="8C8C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16C93"/>
    <w:multiLevelType w:val="multilevel"/>
    <w:tmpl w:val="448C14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7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9F7D0A"/>
    <w:multiLevelType w:val="hybridMultilevel"/>
    <w:tmpl w:val="5B30DD7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38DA530A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E14876"/>
    <w:multiLevelType w:val="hybridMultilevel"/>
    <w:tmpl w:val="DA1A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0CE3"/>
    <w:multiLevelType w:val="hybridMultilevel"/>
    <w:tmpl w:val="9D3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05FA8"/>
    <w:multiLevelType w:val="hybridMultilevel"/>
    <w:tmpl w:val="E17E1F24"/>
    <w:lvl w:ilvl="0" w:tplc="38DA530A">
      <w:start w:val="1"/>
      <w:numFmt w:val="bullet"/>
      <w:lvlText w:val="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B912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422022"/>
    <w:multiLevelType w:val="hybridMultilevel"/>
    <w:tmpl w:val="81F89894"/>
    <w:lvl w:ilvl="0" w:tplc="6B7E1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2397541"/>
    <w:multiLevelType w:val="hybridMultilevel"/>
    <w:tmpl w:val="F4AAA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21C"/>
    <w:multiLevelType w:val="hybridMultilevel"/>
    <w:tmpl w:val="37F87822"/>
    <w:lvl w:ilvl="0" w:tplc="B756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E23DE6"/>
    <w:multiLevelType w:val="hybridMultilevel"/>
    <w:tmpl w:val="2152B118"/>
    <w:lvl w:ilvl="0" w:tplc="90244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15"/>
  </w:num>
  <w:num w:numId="10">
    <w:abstractNumId w:val="11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2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BF9"/>
    <w:rsid w:val="000011EE"/>
    <w:rsid w:val="00003562"/>
    <w:rsid w:val="00004C46"/>
    <w:rsid w:val="00005F9B"/>
    <w:rsid w:val="00017BD1"/>
    <w:rsid w:val="00020D21"/>
    <w:rsid w:val="00057D4C"/>
    <w:rsid w:val="00073231"/>
    <w:rsid w:val="00074C13"/>
    <w:rsid w:val="00091D27"/>
    <w:rsid w:val="00092A82"/>
    <w:rsid w:val="000951B1"/>
    <w:rsid w:val="000A173F"/>
    <w:rsid w:val="000B3806"/>
    <w:rsid w:val="000C0CE3"/>
    <w:rsid w:val="000C453A"/>
    <w:rsid w:val="000C66C2"/>
    <w:rsid w:val="000D33E3"/>
    <w:rsid w:val="000F2823"/>
    <w:rsid w:val="000F4842"/>
    <w:rsid w:val="00100F36"/>
    <w:rsid w:val="00106E2F"/>
    <w:rsid w:val="0010749D"/>
    <w:rsid w:val="00110A53"/>
    <w:rsid w:val="00132172"/>
    <w:rsid w:val="00142F11"/>
    <w:rsid w:val="00146C42"/>
    <w:rsid w:val="001677AE"/>
    <w:rsid w:val="00170C00"/>
    <w:rsid w:val="0018680F"/>
    <w:rsid w:val="00187449"/>
    <w:rsid w:val="00192B3E"/>
    <w:rsid w:val="001A5AF2"/>
    <w:rsid w:val="001C2861"/>
    <w:rsid w:val="001D2BC2"/>
    <w:rsid w:val="001D54FF"/>
    <w:rsid w:val="001E264F"/>
    <w:rsid w:val="001E7AB8"/>
    <w:rsid w:val="001F4AB2"/>
    <w:rsid w:val="001F7B90"/>
    <w:rsid w:val="00214175"/>
    <w:rsid w:val="00234E5F"/>
    <w:rsid w:val="00235B05"/>
    <w:rsid w:val="0026366F"/>
    <w:rsid w:val="002856F8"/>
    <w:rsid w:val="00294287"/>
    <w:rsid w:val="00294807"/>
    <w:rsid w:val="002A1389"/>
    <w:rsid w:val="002C1C95"/>
    <w:rsid w:val="002C6F64"/>
    <w:rsid w:val="0030203C"/>
    <w:rsid w:val="0030405E"/>
    <w:rsid w:val="00304AEE"/>
    <w:rsid w:val="00315948"/>
    <w:rsid w:val="003227CA"/>
    <w:rsid w:val="0033209D"/>
    <w:rsid w:val="0035064A"/>
    <w:rsid w:val="0035355F"/>
    <w:rsid w:val="00354C3D"/>
    <w:rsid w:val="00382BF9"/>
    <w:rsid w:val="0038652A"/>
    <w:rsid w:val="003A0951"/>
    <w:rsid w:val="003A31E1"/>
    <w:rsid w:val="003C02C7"/>
    <w:rsid w:val="003D597F"/>
    <w:rsid w:val="003D7127"/>
    <w:rsid w:val="003E6623"/>
    <w:rsid w:val="003E7295"/>
    <w:rsid w:val="003F3575"/>
    <w:rsid w:val="00402458"/>
    <w:rsid w:val="0040342E"/>
    <w:rsid w:val="00404926"/>
    <w:rsid w:val="00410D92"/>
    <w:rsid w:val="00451246"/>
    <w:rsid w:val="004652FA"/>
    <w:rsid w:val="0048110A"/>
    <w:rsid w:val="00487689"/>
    <w:rsid w:val="004A2225"/>
    <w:rsid w:val="004B4DE7"/>
    <w:rsid w:val="004E24EB"/>
    <w:rsid w:val="004E44EA"/>
    <w:rsid w:val="004E5DB7"/>
    <w:rsid w:val="004F3EF9"/>
    <w:rsid w:val="005277CB"/>
    <w:rsid w:val="00535396"/>
    <w:rsid w:val="005658AF"/>
    <w:rsid w:val="005771F8"/>
    <w:rsid w:val="00580961"/>
    <w:rsid w:val="00583F3F"/>
    <w:rsid w:val="00597C58"/>
    <w:rsid w:val="005B5F35"/>
    <w:rsid w:val="005C0BEF"/>
    <w:rsid w:val="005F6413"/>
    <w:rsid w:val="005F7187"/>
    <w:rsid w:val="006026AD"/>
    <w:rsid w:val="006213FA"/>
    <w:rsid w:val="00643A51"/>
    <w:rsid w:val="00645ED6"/>
    <w:rsid w:val="00654DDF"/>
    <w:rsid w:val="006730FE"/>
    <w:rsid w:val="0068229D"/>
    <w:rsid w:val="006829F6"/>
    <w:rsid w:val="00692131"/>
    <w:rsid w:val="00694D93"/>
    <w:rsid w:val="006A75A4"/>
    <w:rsid w:val="006C5003"/>
    <w:rsid w:val="006C5331"/>
    <w:rsid w:val="006F4FD7"/>
    <w:rsid w:val="00715DC9"/>
    <w:rsid w:val="00717D2C"/>
    <w:rsid w:val="00720529"/>
    <w:rsid w:val="007268BB"/>
    <w:rsid w:val="0073438B"/>
    <w:rsid w:val="00734ED2"/>
    <w:rsid w:val="00743F94"/>
    <w:rsid w:val="00785B7B"/>
    <w:rsid w:val="007879CF"/>
    <w:rsid w:val="00790BDD"/>
    <w:rsid w:val="00792AD6"/>
    <w:rsid w:val="007A7840"/>
    <w:rsid w:val="007B1AD2"/>
    <w:rsid w:val="007B23FC"/>
    <w:rsid w:val="007B4D81"/>
    <w:rsid w:val="007C02DC"/>
    <w:rsid w:val="007C1601"/>
    <w:rsid w:val="007C7F65"/>
    <w:rsid w:val="007E0D71"/>
    <w:rsid w:val="00805916"/>
    <w:rsid w:val="008206A7"/>
    <w:rsid w:val="0082478D"/>
    <w:rsid w:val="00834173"/>
    <w:rsid w:val="008361B0"/>
    <w:rsid w:val="008367F9"/>
    <w:rsid w:val="0086239E"/>
    <w:rsid w:val="00863330"/>
    <w:rsid w:val="00872110"/>
    <w:rsid w:val="008766C9"/>
    <w:rsid w:val="0088279F"/>
    <w:rsid w:val="0089061A"/>
    <w:rsid w:val="008A5C63"/>
    <w:rsid w:val="008B38B5"/>
    <w:rsid w:val="008B3B83"/>
    <w:rsid w:val="008C3AAA"/>
    <w:rsid w:val="008D27C6"/>
    <w:rsid w:val="008F1CCC"/>
    <w:rsid w:val="008F653A"/>
    <w:rsid w:val="008F65B9"/>
    <w:rsid w:val="009214F1"/>
    <w:rsid w:val="00922B0D"/>
    <w:rsid w:val="009232F0"/>
    <w:rsid w:val="00942543"/>
    <w:rsid w:val="00945811"/>
    <w:rsid w:val="0095495A"/>
    <w:rsid w:val="00967B51"/>
    <w:rsid w:val="009701F2"/>
    <w:rsid w:val="00975414"/>
    <w:rsid w:val="00992D51"/>
    <w:rsid w:val="009B25D4"/>
    <w:rsid w:val="009C0170"/>
    <w:rsid w:val="009C75D8"/>
    <w:rsid w:val="009D10DF"/>
    <w:rsid w:val="009D5FCF"/>
    <w:rsid w:val="009E4E95"/>
    <w:rsid w:val="009F23A5"/>
    <w:rsid w:val="009F42E5"/>
    <w:rsid w:val="009F70A5"/>
    <w:rsid w:val="00A0043C"/>
    <w:rsid w:val="00A233C6"/>
    <w:rsid w:val="00A40D24"/>
    <w:rsid w:val="00A4255B"/>
    <w:rsid w:val="00A473F4"/>
    <w:rsid w:val="00A649AC"/>
    <w:rsid w:val="00A91EEA"/>
    <w:rsid w:val="00A95F49"/>
    <w:rsid w:val="00A96963"/>
    <w:rsid w:val="00A96F64"/>
    <w:rsid w:val="00A97619"/>
    <w:rsid w:val="00AB2138"/>
    <w:rsid w:val="00AB30F2"/>
    <w:rsid w:val="00AC5E08"/>
    <w:rsid w:val="00AD1CC1"/>
    <w:rsid w:val="00AD2D7F"/>
    <w:rsid w:val="00AF49DE"/>
    <w:rsid w:val="00B11651"/>
    <w:rsid w:val="00B14460"/>
    <w:rsid w:val="00B172B0"/>
    <w:rsid w:val="00B2262B"/>
    <w:rsid w:val="00B27F09"/>
    <w:rsid w:val="00B34586"/>
    <w:rsid w:val="00B46649"/>
    <w:rsid w:val="00B47EB2"/>
    <w:rsid w:val="00B50068"/>
    <w:rsid w:val="00B5102F"/>
    <w:rsid w:val="00B57C2C"/>
    <w:rsid w:val="00B702E9"/>
    <w:rsid w:val="00B823FC"/>
    <w:rsid w:val="00B87368"/>
    <w:rsid w:val="00B91685"/>
    <w:rsid w:val="00BB4FE4"/>
    <w:rsid w:val="00BC4EA0"/>
    <w:rsid w:val="00BD14A4"/>
    <w:rsid w:val="00BF0219"/>
    <w:rsid w:val="00BF321D"/>
    <w:rsid w:val="00BF76CD"/>
    <w:rsid w:val="00C04A20"/>
    <w:rsid w:val="00C21B1E"/>
    <w:rsid w:val="00C52BDC"/>
    <w:rsid w:val="00C54C7B"/>
    <w:rsid w:val="00C56B5B"/>
    <w:rsid w:val="00C57A4F"/>
    <w:rsid w:val="00C666DB"/>
    <w:rsid w:val="00C66C35"/>
    <w:rsid w:val="00C73BAC"/>
    <w:rsid w:val="00C82172"/>
    <w:rsid w:val="00C922E8"/>
    <w:rsid w:val="00C95D0B"/>
    <w:rsid w:val="00CC09ED"/>
    <w:rsid w:val="00CC47F2"/>
    <w:rsid w:val="00CE01DA"/>
    <w:rsid w:val="00CE6E35"/>
    <w:rsid w:val="00CF440E"/>
    <w:rsid w:val="00CF5497"/>
    <w:rsid w:val="00CF5530"/>
    <w:rsid w:val="00D03F8D"/>
    <w:rsid w:val="00D10188"/>
    <w:rsid w:val="00D10FE3"/>
    <w:rsid w:val="00D42B25"/>
    <w:rsid w:val="00D75F11"/>
    <w:rsid w:val="00D76BE9"/>
    <w:rsid w:val="00D77D2A"/>
    <w:rsid w:val="00D9685D"/>
    <w:rsid w:val="00DA61CF"/>
    <w:rsid w:val="00DB295B"/>
    <w:rsid w:val="00DB334B"/>
    <w:rsid w:val="00DB3650"/>
    <w:rsid w:val="00DC71DC"/>
    <w:rsid w:val="00DD3E33"/>
    <w:rsid w:val="00DD48DB"/>
    <w:rsid w:val="00DD64B4"/>
    <w:rsid w:val="00DE69AE"/>
    <w:rsid w:val="00DF2F1A"/>
    <w:rsid w:val="00E0466F"/>
    <w:rsid w:val="00E15C16"/>
    <w:rsid w:val="00E23DD6"/>
    <w:rsid w:val="00E25A5F"/>
    <w:rsid w:val="00E32A7B"/>
    <w:rsid w:val="00E46131"/>
    <w:rsid w:val="00E46AA9"/>
    <w:rsid w:val="00E56A9E"/>
    <w:rsid w:val="00E85A88"/>
    <w:rsid w:val="00E86AB4"/>
    <w:rsid w:val="00E9520E"/>
    <w:rsid w:val="00EA4E89"/>
    <w:rsid w:val="00EC127E"/>
    <w:rsid w:val="00EC595E"/>
    <w:rsid w:val="00EE3F26"/>
    <w:rsid w:val="00EE6578"/>
    <w:rsid w:val="00F01C43"/>
    <w:rsid w:val="00F159CB"/>
    <w:rsid w:val="00F1634F"/>
    <w:rsid w:val="00F2489F"/>
    <w:rsid w:val="00F414D6"/>
    <w:rsid w:val="00F5265A"/>
    <w:rsid w:val="00F54AA1"/>
    <w:rsid w:val="00F74A3D"/>
    <w:rsid w:val="00F82358"/>
    <w:rsid w:val="00F8613D"/>
    <w:rsid w:val="00F8758A"/>
    <w:rsid w:val="00F87E09"/>
    <w:rsid w:val="00FA0503"/>
    <w:rsid w:val="00FA0778"/>
    <w:rsid w:val="00FB0B9A"/>
    <w:rsid w:val="00FB145C"/>
    <w:rsid w:val="00FB3CD4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2275"/>
  <w15:docId w15:val="{4447AB7D-320C-458C-AC53-19B76149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03"/>
  </w:style>
  <w:style w:type="paragraph" w:styleId="1">
    <w:name w:val="heading 1"/>
    <w:basedOn w:val="a"/>
    <w:next w:val="a"/>
    <w:link w:val="10"/>
    <w:uiPriority w:val="9"/>
    <w:qFormat/>
    <w:rsid w:val="00F526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F9"/>
    <w:pPr>
      <w:ind w:left="720"/>
      <w:contextualSpacing/>
    </w:pPr>
  </w:style>
  <w:style w:type="table" w:styleId="a4">
    <w:name w:val="Table Grid"/>
    <w:basedOn w:val="a1"/>
    <w:uiPriority w:val="39"/>
    <w:rsid w:val="009C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82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0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0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4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5265A"/>
    <w:rPr>
      <w:rFonts w:asciiTheme="majorHAnsi" w:eastAsiaTheme="majorEastAsia" w:hAnsiTheme="majorHAnsi" w:cstheme="majorBidi"/>
      <w:b/>
      <w:bCs/>
      <w:sz w:val="36"/>
      <w:szCs w:val="28"/>
      <w:lang w:val="en-US" w:bidi="en-US"/>
    </w:rPr>
  </w:style>
  <w:style w:type="paragraph" w:styleId="a8">
    <w:name w:val="List Number"/>
    <w:basedOn w:val="a"/>
    <w:semiHidden/>
    <w:rsid w:val="00C21B1E"/>
    <w:pPr>
      <w:widowControl w:val="0"/>
      <w:overflowPunct w:val="0"/>
      <w:autoSpaceDE w:val="0"/>
      <w:autoSpaceDN w:val="0"/>
      <w:adjustRightInd w:val="0"/>
      <w:spacing w:after="0" w:line="240" w:lineRule="auto"/>
      <w:ind w:left="283" w:hanging="283"/>
      <w:jc w:val="both"/>
      <w:textAlignment w:val="baseline"/>
    </w:pPr>
    <w:rPr>
      <w:rFonts w:ascii="SchoolBook" w:eastAsia="Times New Roman" w:hAnsi="SchoolBook" w:cs="Times New Roman"/>
      <w:sz w:val="20"/>
      <w:szCs w:val="20"/>
      <w:lang w:eastAsia="ru-RU"/>
    </w:rPr>
  </w:style>
  <w:style w:type="paragraph" w:customStyle="1" w:styleId="11">
    <w:name w:val="Стиль1"/>
    <w:basedOn w:val="a"/>
    <w:qFormat/>
    <w:rsid w:val="001874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yan\Documents\&#1053;&#1072;&#1089;&#1090;&#1088;&#1072;&#1080;&#1074;&#1072;&#1077;&#1084;&#1099;&#1077;%20&#1096;&#1072;&#1073;&#1083;&#1086;&#1085;&#1099;%20Office\&#1064;&#1072;&#1073;&#1083;&#1086;&#1085;%20&#1090;&#1080;&#1090;&#1091;&#1083;&#1100;&#1085;&#1080;&#108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5C16-F89F-4188-A657-A13E8C2E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титульник .dotx</Template>
  <TotalTime>676</TotalTime>
  <Pages>8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</dc:creator>
  <cp:keywords/>
  <dc:description/>
  <cp:lastModifiedBy>Остап Шутенко</cp:lastModifiedBy>
  <cp:revision>275</cp:revision>
  <dcterms:created xsi:type="dcterms:W3CDTF">2017-09-12T20:28:00Z</dcterms:created>
  <dcterms:modified xsi:type="dcterms:W3CDTF">2020-12-22T01:20:00Z</dcterms:modified>
</cp:coreProperties>
</file>