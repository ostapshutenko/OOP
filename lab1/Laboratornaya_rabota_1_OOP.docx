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C464" w14:textId="77777777" w:rsidR="00C82172" w:rsidRDefault="00C82172" w:rsidP="003C02C7">
      <w:pPr>
        <w:pStyle w:val="Default"/>
        <w:jc w:val="center"/>
        <w:rPr>
          <w:bCs/>
        </w:rPr>
      </w:pPr>
    </w:p>
    <w:p w14:paraId="7D62F4BC" w14:textId="77777777" w:rsidR="000011EE" w:rsidRPr="000011EE" w:rsidRDefault="000011EE" w:rsidP="003C02C7">
      <w:pPr>
        <w:pStyle w:val="Default"/>
        <w:jc w:val="center"/>
        <w:rPr>
          <w:b/>
        </w:rPr>
      </w:pPr>
      <w:r w:rsidRPr="000011EE">
        <w:rPr>
          <w:b/>
          <w:bCs/>
        </w:rPr>
        <w:t>МИНИСТЕРСТВО ОБРАЗОВАНИЯ И НАУКИ РОССИЙСКОЙ ФЕДЕРАЦИИ</w:t>
      </w:r>
    </w:p>
    <w:p w14:paraId="5853CA47" w14:textId="77777777" w:rsidR="000011EE" w:rsidRPr="000011EE" w:rsidRDefault="000011EE" w:rsidP="003C02C7">
      <w:pPr>
        <w:pStyle w:val="Default"/>
        <w:jc w:val="center"/>
        <w:rPr>
          <w:b/>
        </w:rPr>
      </w:pPr>
      <w:r w:rsidRPr="000011EE">
        <w:rPr>
          <w:b/>
          <w:bCs/>
        </w:rPr>
        <w:t>ФЕДЕРАЛЬНОЕ ГОСУДАРСТВЕННОЕ АВТОНОМНОЕ ОБРАЗОВАТЕЛЬНОЕ УЧРЕЖДЕНИЕ</w:t>
      </w:r>
    </w:p>
    <w:p w14:paraId="2183FAE8" w14:textId="77777777" w:rsidR="000011EE" w:rsidRPr="000011EE" w:rsidRDefault="000011EE" w:rsidP="003C02C7">
      <w:pPr>
        <w:pStyle w:val="Default"/>
        <w:jc w:val="center"/>
        <w:rPr>
          <w:b/>
          <w:bCs/>
        </w:rPr>
      </w:pPr>
      <w:r w:rsidRPr="000011EE">
        <w:rPr>
          <w:b/>
          <w:bCs/>
        </w:rPr>
        <w:t>ВЫСШЕГО ПРОФЕССИОНАЛЬНОГО ОБРАЗОВАНИЯ</w:t>
      </w:r>
    </w:p>
    <w:p w14:paraId="5F3D6C72" w14:textId="77777777" w:rsidR="000011EE" w:rsidRPr="000011EE" w:rsidRDefault="000011EE" w:rsidP="003C02C7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«ЮЖНЫЙ ФЕДЕРАЛЬНЫЙ УНИВЕРСИТЕТ»</w:t>
      </w:r>
    </w:p>
    <w:p w14:paraId="52764D45" w14:textId="77777777" w:rsidR="000011EE" w:rsidRPr="000011EE" w:rsidRDefault="000011EE" w:rsidP="003C02C7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ИНЖЕНЕРНО-ТЕХНОЛОГИЧЕСКАЯ АКАДЕМИЯ</w:t>
      </w:r>
    </w:p>
    <w:p w14:paraId="1F7F3393" w14:textId="77777777" w:rsidR="00967B51" w:rsidRPr="009701F2" w:rsidRDefault="000011EE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1F2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технологий и информационной безопасности</w:t>
      </w:r>
    </w:p>
    <w:p w14:paraId="6DEA4A44" w14:textId="77777777" w:rsidR="00967B51" w:rsidRPr="000011EE" w:rsidRDefault="00967B51" w:rsidP="003C02C7">
      <w:pPr>
        <w:ind w:left="-567"/>
        <w:jc w:val="center"/>
        <w:rPr>
          <w:rFonts w:ascii="Times New Roman" w:hAnsi="Times New Roman" w:cs="Times New Roman"/>
        </w:rPr>
      </w:pPr>
    </w:p>
    <w:p w14:paraId="503017ED" w14:textId="77777777" w:rsidR="00967B51" w:rsidRPr="000011EE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1EE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402458">
        <w:rPr>
          <w:rFonts w:ascii="Times New Roman" w:hAnsi="Times New Roman" w:cs="Times New Roman"/>
          <w:b/>
          <w:sz w:val="28"/>
          <w:szCs w:val="28"/>
        </w:rPr>
        <w:t>математического обеспечения и применения ЭВМ</w:t>
      </w:r>
    </w:p>
    <w:p w14:paraId="6012B770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42372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0AB80" w14:textId="77777777" w:rsidR="00967B51" w:rsidRDefault="00967B51" w:rsidP="003C02C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143C" w14:textId="77777777" w:rsidR="00DE69AE" w:rsidRDefault="00402458" w:rsidP="0010749D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</w:t>
      </w:r>
      <w:r w:rsidR="009F23A5">
        <w:rPr>
          <w:rFonts w:ascii="Times New Roman" w:hAnsi="Times New Roman" w:cs="Times New Roman"/>
          <w:b/>
          <w:sz w:val="36"/>
          <w:szCs w:val="36"/>
        </w:rPr>
        <w:t>тч</w:t>
      </w:r>
      <w:r w:rsidR="004E44EA">
        <w:rPr>
          <w:rFonts w:ascii="Times New Roman" w:hAnsi="Times New Roman" w:cs="Times New Roman"/>
          <w:b/>
          <w:sz w:val="36"/>
          <w:szCs w:val="36"/>
        </w:rPr>
        <w:t>ё</w:t>
      </w:r>
      <w:r w:rsidR="009F23A5">
        <w:rPr>
          <w:rFonts w:ascii="Times New Roman" w:hAnsi="Times New Roman" w:cs="Times New Roman"/>
          <w:b/>
          <w:sz w:val="36"/>
          <w:szCs w:val="36"/>
        </w:rPr>
        <w:t>т</w:t>
      </w:r>
      <w:r w:rsidR="00DE69AE">
        <w:rPr>
          <w:rFonts w:ascii="Times New Roman" w:hAnsi="Times New Roman" w:cs="Times New Roman"/>
          <w:b/>
          <w:sz w:val="36"/>
          <w:szCs w:val="36"/>
        </w:rPr>
        <w:t>ы по лабораторным работам</w:t>
      </w:r>
    </w:p>
    <w:p w14:paraId="29750742" w14:textId="77777777" w:rsidR="00D77D2A" w:rsidRPr="00B823FC" w:rsidRDefault="00967B51" w:rsidP="00B823F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по курсу «</w:t>
      </w:r>
      <w:r w:rsidR="00354C3D">
        <w:rPr>
          <w:rFonts w:ascii="Times New Roman" w:hAnsi="Times New Roman" w:cs="Times New Roman"/>
          <w:sz w:val="28"/>
          <w:szCs w:val="28"/>
        </w:rPr>
        <w:t>Объектно-ориентированный анализ и проектирование</w:t>
      </w:r>
      <w:r w:rsidRPr="00967B51">
        <w:rPr>
          <w:rFonts w:ascii="Times New Roman" w:hAnsi="Times New Roman" w:cs="Times New Roman"/>
          <w:sz w:val="28"/>
          <w:szCs w:val="28"/>
        </w:rPr>
        <w:t>»</w:t>
      </w:r>
    </w:p>
    <w:p w14:paraId="09A43111" w14:textId="77777777" w:rsidR="00967B51" w:rsidRPr="00D77D2A" w:rsidRDefault="00D77D2A" w:rsidP="00967B5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D2A">
        <w:rPr>
          <w:rFonts w:ascii="Times New Roman" w:hAnsi="Times New Roman" w:cs="Times New Roman"/>
          <w:b/>
          <w:sz w:val="36"/>
          <w:szCs w:val="36"/>
        </w:rPr>
        <w:t>Вариант №2</w:t>
      </w:r>
    </w:p>
    <w:p w14:paraId="7AFB1497" w14:textId="77777777" w:rsidR="00967B51" w:rsidRDefault="00967B51" w:rsidP="00967B5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51E6A2" w14:textId="77777777" w:rsidR="00967B51" w:rsidRDefault="00967B51" w:rsidP="00967B5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099F68" w14:textId="7D44F37C" w:rsidR="00354C3D" w:rsidRPr="00967B51" w:rsidRDefault="00967B51" w:rsidP="007C7F65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Выполнил</w:t>
      </w:r>
      <w:r w:rsidR="00354C3D">
        <w:rPr>
          <w:rFonts w:ascii="Times New Roman" w:hAnsi="Times New Roman" w:cs="Times New Roman"/>
          <w:sz w:val="28"/>
          <w:szCs w:val="28"/>
        </w:rPr>
        <w:t>и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 w:rsidR="007C7F6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54C3D">
        <w:rPr>
          <w:rFonts w:ascii="Times New Roman" w:hAnsi="Times New Roman" w:cs="Times New Roman"/>
          <w:sz w:val="28"/>
          <w:szCs w:val="28"/>
        </w:rPr>
        <w:t xml:space="preserve">                        студенты </w:t>
      </w:r>
      <w:r>
        <w:rPr>
          <w:rFonts w:ascii="Times New Roman" w:hAnsi="Times New Roman" w:cs="Times New Roman"/>
          <w:sz w:val="28"/>
          <w:szCs w:val="28"/>
        </w:rPr>
        <w:t>гр</w:t>
      </w:r>
      <w:r w:rsidR="00315948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КТбо</w:t>
      </w:r>
      <w:r w:rsidR="00354C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6E32">
        <w:rPr>
          <w:rFonts w:ascii="Times New Roman" w:hAnsi="Times New Roman" w:cs="Times New Roman"/>
          <w:sz w:val="28"/>
          <w:szCs w:val="28"/>
        </w:rPr>
        <w:t>1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F56E32">
        <w:rPr>
          <w:rFonts w:ascii="Times New Roman" w:hAnsi="Times New Roman" w:cs="Times New Roman"/>
          <w:sz w:val="28"/>
          <w:szCs w:val="28"/>
        </w:rPr>
        <w:t>Шутенко Остап Русланович</w:t>
      </w:r>
    </w:p>
    <w:p w14:paraId="7E35285A" w14:textId="77777777" w:rsidR="00967B51" w:rsidRPr="00967B51" w:rsidRDefault="00967B51" w:rsidP="00967B5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A0126" w14:textId="77777777" w:rsidR="00967B51" w:rsidRPr="00967B51" w:rsidRDefault="00967B51" w:rsidP="00967B5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B03C5" w14:textId="7934E3FD" w:rsidR="00967B51" w:rsidRPr="00BB4EAF" w:rsidRDefault="00967B51" w:rsidP="00315948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315948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МОП ЭВМ                                                                          </w:t>
      </w:r>
      <w:r w:rsidRPr="00967B51">
        <w:rPr>
          <w:rFonts w:ascii="Times New Roman" w:hAnsi="Times New Roman" w:cs="Times New Roman"/>
          <w:sz w:val="28"/>
          <w:szCs w:val="28"/>
        </w:rPr>
        <w:t xml:space="preserve">  </w:t>
      </w:r>
      <w:r w:rsidR="00BB4EAF">
        <w:rPr>
          <w:rFonts w:ascii="Times New Roman" w:hAnsi="Times New Roman" w:cs="Times New Roman"/>
          <w:sz w:val="28"/>
          <w:szCs w:val="28"/>
        </w:rPr>
        <w:t>Тарасов</w:t>
      </w:r>
    </w:p>
    <w:p w14:paraId="45FC64CC" w14:textId="77777777" w:rsidR="00967B51" w:rsidRDefault="00967B51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7EB3C3D7" w14:textId="77777777" w:rsidR="00D42B25" w:rsidRDefault="00D42B25" w:rsidP="00354C3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16D1839" w14:textId="77777777" w:rsidR="00315948" w:rsidRDefault="00315948" w:rsidP="00354C3D">
      <w:pPr>
        <w:rPr>
          <w:rFonts w:ascii="Times New Roman" w:hAnsi="Times New Roman" w:cs="Times New Roman"/>
          <w:sz w:val="28"/>
          <w:szCs w:val="28"/>
        </w:rPr>
      </w:pPr>
    </w:p>
    <w:p w14:paraId="61472C21" w14:textId="77777777" w:rsidR="00F8758A" w:rsidRDefault="00F8758A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274DDA3" w14:textId="77777777" w:rsidR="00DC71DC" w:rsidRDefault="00DC71D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58675C0D" w14:textId="77777777" w:rsidR="00B823FC" w:rsidRDefault="00B823F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10435484" w14:textId="77777777" w:rsidR="00B823FC" w:rsidRDefault="00B823FC" w:rsidP="00967B51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20E04C1" w14:textId="77777777" w:rsidR="00020D21" w:rsidRDefault="00315948" w:rsidP="00E86AB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2018</w:t>
      </w:r>
    </w:p>
    <w:p w14:paraId="6ED90773" w14:textId="77777777" w:rsidR="00187449" w:rsidRPr="00D77D2A" w:rsidRDefault="00DE69AE" w:rsidP="00187449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№1</w:t>
      </w:r>
    </w:p>
    <w:p w14:paraId="16FFAE7C" w14:textId="77777777" w:rsidR="00187449" w:rsidRPr="00E86AB4" w:rsidRDefault="00187449" w:rsidP="00187449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6AB4">
        <w:rPr>
          <w:rFonts w:ascii="Times New Roman" w:hAnsi="Times New Roman" w:cs="Times New Roman"/>
          <w:b/>
          <w:sz w:val="32"/>
          <w:szCs w:val="32"/>
        </w:rPr>
        <w:t>Классы и объекты в С++</w:t>
      </w:r>
    </w:p>
    <w:p w14:paraId="69D57E38" w14:textId="77777777" w:rsidR="00074C13" w:rsidRDefault="00187449" w:rsidP="00074C13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E582CDF" w14:textId="77777777" w:rsidR="00074C13" w:rsidRPr="00074C13" w:rsidRDefault="00074C13" w:rsidP="000D33E3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074C13">
        <w:rPr>
          <w:rFonts w:ascii="Times New Roman" w:hAnsi="Times New Roman" w:cs="Times New Roman"/>
          <w:sz w:val="28"/>
          <w:szCs w:val="28"/>
        </w:rPr>
        <w:t xml:space="preserve">Ознакомление с технологией построения классов, разработкой методов, дружественных функций и перегрузкой операций. </w:t>
      </w:r>
    </w:p>
    <w:p w14:paraId="57BE2A85" w14:textId="77777777" w:rsidR="00187449" w:rsidRDefault="00187449" w:rsidP="00187449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35722368" w14:textId="553E38EC" w:rsidR="003F3575" w:rsidRDefault="00187449" w:rsidP="000D33E3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187449">
        <w:rPr>
          <w:rFonts w:ascii="Times New Roman" w:hAnsi="Times New Roman" w:cs="Times New Roman"/>
          <w:sz w:val="28"/>
          <w:szCs w:val="28"/>
        </w:rPr>
        <w:t>Определить класс</w:t>
      </w:r>
      <w:r w:rsidR="000A3854">
        <w:rPr>
          <w:rFonts w:ascii="Times New Roman" w:hAnsi="Times New Roman" w:cs="Times New Roman"/>
          <w:sz w:val="28"/>
          <w:szCs w:val="28"/>
        </w:rPr>
        <w:t xml:space="preserve"> </w:t>
      </w:r>
      <w:r w:rsidR="000A3854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187449">
        <w:rPr>
          <w:rFonts w:ascii="Times New Roman" w:hAnsi="Times New Roman" w:cs="Times New Roman"/>
          <w:sz w:val="28"/>
          <w:szCs w:val="28"/>
        </w:rPr>
        <w:t>, в котором производятся операции над обыкновенными дробями (сравнение, сложение, умножение, деление, сокращение).</w:t>
      </w:r>
    </w:p>
    <w:p w14:paraId="76C5269E" w14:textId="77777777" w:rsidR="003F3575" w:rsidRDefault="003F3575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Диаграммы классов</w:t>
      </w:r>
    </w:p>
    <w:p w14:paraId="04677370" w14:textId="6EE283FC" w:rsidR="003F3575" w:rsidRPr="00E25A5F" w:rsidRDefault="000079BA" w:rsidP="00CF5530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EE3D3B" wp14:editId="08AFBC74">
            <wp:extent cx="14573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1B03E" wp14:editId="4742F21F">
            <wp:extent cx="1847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2DE" w14:textId="77777777" w:rsidR="003F3575" w:rsidRDefault="00003562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 сигнатур методов</w:t>
      </w:r>
    </w:p>
    <w:p w14:paraId="7745F472" w14:textId="77777777" w:rsidR="003F3575" w:rsidRPr="00A97619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складывает две дроби, </w:t>
      </w:r>
      <w:r>
        <w:rPr>
          <w:rFonts w:ascii="Times New Roman" w:hAnsi="Times New Roman" w:cs="Times New Roman"/>
          <w:sz w:val="28"/>
          <w:szCs w:val="28"/>
        </w:rPr>
        <w:t>приводя их к общему знаменателю</w:t>
      </w:r>
      <w:r w:rsidR="00A97619" w:rsidRPr="00A97619">
        <w:rPr>
          <w:rFonts w:ascii="Times New Roman" w:hAnsi="Times New Roman" w:cs="Times New Roman"/>
          <w:sz w:val="28"/>
          <w:szCs w:val="28"/>
        </w:rPr>
        <w:t>.</w:t>
      </w:r>
    </w:p>
    <w:p w14:paraId="51BFA349" w14:textId="77777777" w:rsidR="00AD1CC1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делит дробь, проверяя при этом, чтобы числитель второй дроби не был равен нулю.</w:t>
      </w:r>
    </w:p>
    <w:p w14:paraId="3FE81AAF" w14:textId="77777777" w:rsidR="00AD1CC1" w:rsidRPr="00214175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перемножает две дроби</w:t>
      </w:r>
      <w:r w:rsidR="00214175" w:rsidRPr="00214175">
        <w:rPr>
          <w:rFonts w:ascii="Times New Roman" w:hAnsi="Times New Roman" w:cs="Times New Roman"/>
          <w:sz w:val="28"/>
          <w:szCs w:val="28"/>
        </w:rPr>
        <w:t>.</w:t>
      </w:r>
    </w:p>
    <w:p w14:paraId="46548C62" w14:textId="77777777" w:rsidR="00AD1CC1" w:rsidRPr="00214175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D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выводит на экран дробь</w:t>
      </w:r>
      <w:r w:rsidR="00214175" w:rsidRPr="00214175">
        <w:rPr>
          <w:rFonts w:ascii="Times New Roman" w:hAnsi="Times New Roman" w:cs="Times New Roman"/>
          <w:sz w:val="28"/>
          <w:szCs w:val="28"/>
        </w:rPr>
        <w:t>.</w:t>
      </w:r>
    </w:p>
    <w:p w14:paraId="349A5927" w14:textId="77777777" w:rsidR="00AD1CC1" w:rsidRPr="00F56E32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инициализирует дробь</w:t>
      </w:r>
      <w:r w:rsidR="00214175" w:rsidRPr="00F56E32">
        <w:rPr>
          <w:rFonts w:ascii="Times New Roman" w:hAnsi="Times New Roman" w:cs="Times New Roman"/>
          <w:sz w:val="28"/>
          <w:szCs w:val="28"/>
        </w:rPr>
        <w:t>.</w:t>
      </w:r>
    </w:p>
    <w:p w14:paraId="205B06EF" w14:textId="77777777" w:rsidR="00AD1CC1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Comparison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сравнивает две дроби, приводя их к общему знаменателю и сравнивая числители.</w:t>
      </w:r>
    </w:p>
    <w:p w14:paraId="5F25C987" w14:textId="77777777" w:rsidR="00AD1CC1" w:rsidRPr="00A97619" w:rsidRDefault="00AD1CC1" w:rsidP="000C453A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Reduction</w:t>
      </w:r>
      <w:r w:rsidR="000C453A"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функция сокращает дробь</w:t>
      </w:r>
    </w:p>
    <w:p w14:paraId="47B11D8E" w14:textId="77777777" w:rsidR="00AD1CC1" w:rsidRPr="00AD1CC1" w:rsidRDefault="00AD1CC1" w:rsidP="00AD1CC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0C79E6F" w14:textId="1898D1E3" w:rsidR="00187449" w:rsidRDefault="00E86AB4" w:rsidP="003F357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</w:t>
      </w:r>
      <w:r w:rsidR="00F56E32" w:rsidRPr="00F56E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6E32"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="00F56E32" w:rsidRPr="00F56E32">
        <w:rPr>
          <w:rFonts w:ascii="Times New Roman" w:hAnsi="Times New Roman" w:cs="Times New Roman"/>
          <w:b/>
          <w:sz w:val="32"/>
          <w:szCs w:val="32"/>
        </w:rPr>
        <w:t>1</w:t>
      </w:r>
      <w:r w:rsidR="000079BA" w:rsidRPr="00122181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="000079BA">
        <w:rPr>
          <w:rFonts w:ascii="Times New Roman" w:hAnsi="Times New Roman" w:cs="Times New Roman"/>
          <w:b/>
          <w:sz w:val="32"/>
          <w:szCs w:val="32"/>
          <w:lang w:val="en-US"/>
        </w:rPr>
        <w:t>oop</w:t>
      </w:r>
      <w:proofErr w:type="spellEnd"/>
      <w:r w:rsidR="00F56E32" w:rsidRPr="00F56E32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F56E32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1CA731E2" w14:textId="77777777" w:rsidR="00F56E32" w:rsidRDefault="00F56E32" w:rsidP="00F5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B6BB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C3FA2C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ConsoleFraction.h</w:t>
      </w:r>
      <w:proofErr w:type="spellEnd"/>
      <w:r w:rsidRPr="0012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616CCF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20BC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2C968D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8794A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181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CF;</w:t>
      </w:r>
    </w:p>
    <w:p w14:paraId="2A71CC19" w14:textId="77777777" w:rsidR="00122181" w:rsidRP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CF.init</w:t>
      </w:r>
      <w:proofErr w:type="spellEnd"/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AFA81B" w14:textId="77777777" w:rsid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D10985" w14:textId="77777777" w:rsidR="00122181" w:rsidRDefault="00122181" w:rsidP="0012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7DB04" w14:textId="77777777" w:rsidR="00122181" w:rsidRDefault="00122181" w:rsidP="00122181">
      <w:pPr>
        <w:ind w:left="-56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CD501" w14:textId="00895B1A" w:rsidR="00F56E32" w:rsidRPr="00EC3FC4" w:rsidRDefault="00F56E32" w:rsidP="0012218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proofErr w:type="spellStart"/>
      <w:r w:rsidR="00122181">
        <w:rPr>
          <w:rFonts w:ascii="Times New Roman" w:hAnsi="Times New Roman" w:cs="Times New Roman"/>
          <w:b/>
          <w:sz w:val="32"/>
          <w:szCs w:val="32"/>
          <w:lang w:val="en-US"/>
        </w:rPr>
        <w:t>ConsoleFraction</w:t>
      </w:r>
      <w:proofErr w:type="spellEnd"/>
      <w:r w:rsidRPr="00EC3FC4">
        <w:rPr>
          <w:rFonts w:ascii="Times New Roman" w:hAnsi="Times New Roman" w:cs="Times New Roman"/>
          <w:b/>
          <w:sz w:val="32"/>
          <w:szCs w:val="32"/>
        </w:rPr>
        <w:t>.</w:t>
      </w:r>
      <w:r w:rsidRPr="00EC3FC4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EC3FC4"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2BFA9021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677FD1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Fraction.h</w:t>
      </w:r>
      <w:proofErr w:type="spellEnd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35DAB7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145328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</w:p>
    <w:p w14:paraId="23C6F39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7C657D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4E40A2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12409E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5EF53" w14:textId="6C939FD6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67BA44" w14:textId="11E98D53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42318F" w14:textId="649B52BE" w:rsidR="00267402" w:rsidRPr="00EC3FC4" w:rsidRDefault="00267402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Fraction</w:t>
      </w:r>
      <w:r w:rsidRPr="00EC3FC4">
        <w:rPr>
          <w:rFonts w:ascii="Times New Roman" w:hAnsi="Times New Roman" w:cs="Times New Roman"/>
          <w:b/>
          <w:sz w:val="32"/>
          <w:szCs w:val="32"/>
        </w:rPr>
        <w:t>.</w:t>
      </w:r>
      <w:r w:rsidRPr="00EC3FC4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EC3FC4"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23749B3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72C3D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0CD05140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9A991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7AE4B0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3F294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9DEBE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022CF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14:paraId="77F43EE1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3C37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14:paraId="2C9BFB33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098AF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14:paraId="6CEE6483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2E802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14:paraId="6EDB5649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A2C3F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присваивания числителя и знаменателя, проверка знаменателя на равенство нулю</w:t>
      </w:r>
    </w:p>
    <w:p w14:paraId="22D0654C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AEA8E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50A2D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переменную а присваивается числитель, в переменную b - знаменатель, но только если он не равен нулю</w:t>
      </w:r>
    </w:p>
    <w:p w14:paraId="6EB429DA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6714E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chislit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znamenat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58066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B9256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9B97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C19D6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15F81544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4821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02CA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F1E7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</w:p>
    <w:p w14:paraId="5290ED2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80D20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C516E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CA368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02759A56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E88A4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CECA5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F6A74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4833CF4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41A2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B526E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63C1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</w:p>
    <w:p w14:paraId="2A9D5C4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93880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Reduction();</w:t>
      </w:r>
    </w:p>
    <w:p w14:paraId="1B296F41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DC1B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021C7C2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4416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</w:t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F018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BD1A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13B77DBE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F95B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FFC0C9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93AC0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C232C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дроби(изменение) - числителя и знаменателя </w:t>
      </w:r>
    </w:p>
    <w:p w14:paraId="3A1E2E85" w14:textId="77777777" w:rsid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B6E7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AD13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setChisl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9AF2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setZnam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07800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8913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B880BD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FB99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>//a-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3F0858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 </w:t>
      </w:r>
      <w:r w:rsidRPr="00267402">
        <w:rPr>
          <w:rFonts w:ascii="Consolas" w:hAnsi="Consolas" w:cs="Consolas"/>
          <w:color w:val="008000"/>
          <w:sz w:val="19"/>
          <w:szCs w:val="19"/>
          <w:lang w:val="en-US"/>
        </w:rPr>
        <w:t>//b-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14:paraId="7D3FE03D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F5164" w14:textId="168A6D96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F46446" w14:textId="7698A5AA" w:rsidR="00267402" w:rsidRDefault="00267402" w:rsidP="00267402">
      <w:pPr>
        <w:ind w:left="-567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370EDD" w14:textId="6B785DA2" w:rsidR="00267402" w:rsidRPr="00EC3FC4" w:rsidRDefault="00267402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ConsoleFraction</w:t>
      </w:r>
      <w:proofErr w:type="spellEnd"/>
      <w:r w:rsidRPr="00EC3FC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 w:rsidRPr="00EC3FC4">
        <w:rPr>
          <w:rFonts w:ascii="Times New Roman" w:hAnsi="Times New Roman" w:cs="Times New Roman"/>
          <w:b/>
          <w:sz w:val="32"/>
          <w:szCs w:val="32"/>
        </w:rPr>
        <w:t xml:space="preserve"> на языке С++</w:t>
      </w:r>
    </w:p>
    <w:p w14:paraId="50C3216D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ConsoleFraction.h</w:t>
      </w:r>
      <w:proofErr w:type="spellEnd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E63B9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ConsoleFraction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63883C3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ConsoleFraction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14:paraId="7C7BAEB9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ConsoleFraction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EAE2B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996D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fa, fb;</w:t>
      </w:r>
    </w:p>
    <w:p w14:paraId="47EBE389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4D22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F7577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"type first Fraction\n"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A38C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9F06536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667905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fa.set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3E189379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"type last Fraction\n"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E6232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169FED1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fb.set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7A616BE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607F7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91C504A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4E41249D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66D15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fb.set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(5, 6); 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"b=a b="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"a 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fa.getChis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fa.getZnam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3947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b+a</w:t>
      </w:r>
      <w:proofErr w:type="spellEnd"/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4AC1E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"b-a 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BEEE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"b*a 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85B33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fb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fa; 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"b/a ="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fb.getChis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fb.getZnam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F7A1C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5:std::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fb.Comparison</w:t>
      </w:r>
      <w:proofErr w:type="spellEnd"/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(fa) </w:t>
      </w:r>
      <w:r w:rsidRPr="00267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4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C620F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CAA3C7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-1)</w:t>
      </w:r>
    </w:p>
    <w:p w14:paraId="08F9EA54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74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F549B" w14:textId="77777777" w:rsidR="00267402" w:rsidRPr="00267402" w:rsidRDefault="00267402" w:rsidP="00267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859BA" w14:textId="597DB212" w:rsidR="00267402" w:rsidRPr="00267402" w:rsidRDefault="00267402" w:rsidP="00267402">
      <w:pPr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4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3BB464" w14:textId="1E5C5165" w:rsidR="00267402" w:rsidRPr="0075663A" w:rsidRDefault="00267402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FC4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7566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75663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Fraction</w:t>
      </w:r>
      <w:r w:rsidRPr="0075663A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  <w:r w:rsidRPr="007566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на</w:t>
      </w:r>
      <w:r w:rsidRPr="007566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языке</w:t>
      </w:r>
      <w:r w:rsidRPr="007566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FC4">
        <w:rPr>
          <w:rFonts w:ascii="Times New Roman" w:hAnsi="Times New Roman" w:cs="Times New Roman"/>
          <w:b/>
          <w:sz w:val="32"/>
          <w:szCs w:val="32"/>
        </w:rPr>
        <w:t>С</w:t>
      </w:r>
      <w:r w:rsidRPr="0075663A">
        <w:rPr>
          <w:rFonts w:ascii="Times New Roman" w:hAnsi="Times New Roman" w:cs="Times New Roman"/>
          <w:b/>
          <w:sz w:val="32"/>
          <w:szCs w:val="32"/>
        </w:rPr>
        <w:t>++</w:t>
      </w:r>
    </w:p>
    <w:p w14:paraId="2776FF6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1B320D2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6A307EF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::Fraction(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chislit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znamenat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83C11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376C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FBD6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2ED5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2680E4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8944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znamenat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675E5E5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A56CA2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965F7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D9002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chislit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8445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znamenat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2ABD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69EE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B21C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7C6C37C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A558C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chislit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C028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-&gt;b = 1;</w:t>
      </w:r>
    </w:p>
    <w:p w14:paraId="670A5B1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1354B3C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2BFC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3016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92E9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D722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23D4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0F26B71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A104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663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5FF68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2E06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F70A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078C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71FA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1416E31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3193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Sum.a = a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.b +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70BB125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C939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0477C46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7740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5E9D4C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4B9A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32A300A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25DD1D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86C5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числителя второй дроби и числителя второй</w:t>
      </w:r>
    </w:p>
    <w:p w14:paraId="79711EC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64B4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71AE7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знаменателя первой и второй дроби</w:t>
      </w:r>
    </w:p>
    <w:p w14:paraId="3B3DF6E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Sum.b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5334B05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DBF9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BD05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C51E5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1D2A671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C1DBFB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E212B56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988658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B931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6587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являющейся суммой первой и второй дроби</w:t>
      </w:r>
    </w:p>
    <w:p w14:paraId="7CEC537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A3F8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Sum.Reduction();</w:t>
      </w:r>
    </w:p>
    <w:p w14:paraId="6874662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0AC6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</w:p>
    <w:p w14:paraId="6762E66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663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CCD7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FB5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F1F8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8C0A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48FC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19DBAFF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A49E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Sum.a = a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.b -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6BF2257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349E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0487D5E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5B95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44F25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1A70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5440C26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36FD378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096D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числителя второй дроби и числителя второй</w:t>
      </w:r>
    </w:p>
    <w:p w14:paraId="0B76527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6CC8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21A92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знаменателя первой и второй дроби</w:t>
      </w:r>
    </w:p>
    <w:p w14:paraId="5E62B03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Sum.b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0B0EAAD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C957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E687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9A71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254B264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8F36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56E55F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4E4AA4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4BBC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3DF2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разностью суммой первой и второй дроби</w:t>
      </w:r>
    </w:p>
    <w:p w14:paraId="60141D8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A4E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Sum.Reduction();</w:t>
      </w:r>
    </w:p>
    <w:p w14:paraId="260EC68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2DAB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5CEDAF1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F4E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663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5AED5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FA96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3826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D9D8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11928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F20EB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и второй дроби</w:t>
      </w:r>
    </w:p>
    <w:p w14:paraId="10AECE4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C841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Mult.a = a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4FD50BD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4705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C620F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Mult.b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7CEB13B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F727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новую дробь, являющейся произведением первой и второй дроби</w:t>
      </w:r>
    </w:p>
    <w:p w14:paraId="25B6771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2F0D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FDD3E6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F729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76CB289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AE256F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E4D1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числителя второй дроби и числителя второй</w:t>
      </w:r>
    </w:p>
    <w:p w14:paraId="734F663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0E1B6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AFD0AB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знаменателя первой и второй дроби</w:t>
      </w:r>
    </w:p>
    <w:p w14:paraId="55E509E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4EB9142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7932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44D3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2932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088492D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2211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29BD3BA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Mult.b = 1;</w:t>
      </w:r>
    </w:p>
    <w:p w14:paraId="5BA6B25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4755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589B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Mult.Reduction();</w:t>
      </w:r>
    </w:p>
    <w:p w14:paraId="2CE1949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E2D8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5C1F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E77A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01E1C6A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E748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5663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8DE3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1FB42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108F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2AF0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230B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459D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дроби и знаменателя второй</w:t>
      </w:r>
    </w:p>
    <w:p w14:paraId="13665F46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1CAA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975A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2D4C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то что числитель второй дроби не равен 0</w:t>
      </w:r>
    </w:p>
    <w:p w14:paraId="7C7A3CC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A474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60D566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B928C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025F29D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7D445F7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CE50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Знаменатель конечной дроби равен произведению числителя второй дроби и числителя второй</w:t>
      </w:r>
    </w:p>
    <w:p w14:paraId="493C302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F97B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3B272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14:paraId="1259284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B1F5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DDD2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A739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217068D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1B3A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55070E8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Div.b = 1;</w:t>
      </w:r>
    </w:p>
    <w:p w14:paraId="0AC41AB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2C77D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BF6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дробь поделенную на другую</w:t>
      </w:r>
    </w:p>
    <w:p w14:paraId="3B1BC19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DB30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9640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FA75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3174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20AB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</w:p>
    <w:p w14:paraId="04F1E03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3F16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::Reduction()</w:t>
      </w:r>
    </w:p>
    <w:p w14:paraId="39C1D31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FF4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11BC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4070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</w:p>
    <w:p w14:paraId="520E479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C967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11841DD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9316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0867DDC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50EF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общий делитель для числителя и знаменателя, чтобы сократить дробь</w:t>
      </w:r>
    </w:p>
    <w:p w14:paraId="240AE4A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1CD5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a &amp;&amp; i &lt;= b; i++)</w:t>
      </w:r>
    </w:p>
    <w:p w14:paraId="675FDFD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C303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3D09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69D7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aa = a % i;</w:t>
      </w:r>
    </w:p>
    <w:p w14:paraId="44A442F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AAC8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bb = b % i;</w:t>
      </w:r>
    </w:p>
    <w:p w14:paraId="6AA91E2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725C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 % i) &amp;&amp; !(b % i))</w:t>
      </w:r>
    </w:p>
    <w:p w14:paraId="4870E1B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FF9B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C430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3C04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Red.a = a / i;</w:t>
      </w:r>
    </w:p>
    <w:p w14:paraId="2B03424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536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 / i;</w:t>
      </w:r>
    </w:p>
    <w:p w14:paraId="2EB9CBE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E77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04AF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924D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866D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EFCD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сокращённую дробь</w:t>
      </w:r>
    </w:p>
    <w:p w14:paraId="51965B5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AB18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A811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6DD1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8BB83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78E3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7F87CB9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94F9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::Comparison(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0476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0F11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D1CA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EA38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14:paraId="45C34A3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4B6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49711220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2FC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d1.a = a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2396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053D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d1.b = b *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5C9E61B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84D5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d2.a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.a * b;</w:t>
      </w:r>
    </w:p>
    <w:p w14:paraId="165B55C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75B7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d2.b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b;</w:t>
      </w:r>
    </w:p>
    <w:p w14:paraId="547D7ED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89D7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Сравниваем числителя после приведения к общему знаменателю</w:t>
      </w:r>
    </w:p>
    <w:p w14:paraId="473D5BA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31BD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(d1.a &gt; d2.a)</w:t>
      </w:r>
    </w:p>
    <w:p w14:paraId="647F198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46DB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3F225D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204C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(d1.a &lt; d2.a)</w:t>
      </w:r>
    </w:p>
    <w:p w14:paraId="019DA97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A56E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2863AEC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4369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(d1.a == d2.a)</w:t>
      </w:r>
    </w:p>
    <w:p w14:paraId="551EDC1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F2EE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E6EDF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50B3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BB33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813D7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20DC91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7603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::getChis()</w:t>
      </w:r>
    </w:p>
    <w:p w14:paraId="28635CC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9F6C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-&gt;a;</w:t>
      </w:r>
    </w:p>
    <w:p w14:paraId="58AC557B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823D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::getZnam()</w:t>
      </w:r>
    </w:p>
    <w:p w14:paraId="5E63552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C7A56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-&gt;b;</w:t>
      </w:r>
    </w:p>
    <w:p w14:paraId="3D20EBC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32F0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0F12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дроби(изменение) - числителя и знаменателя </w:t>
      </w:r>
    </w:p>
    <w:p w14:paraId="1CA0EA98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4993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7B91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376F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81854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A419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3B125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BBFD079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8ADB1DC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знаменатель равен нулю, то мы предупреждаем о неправильном вводе данных</w:t>
      </w:r>
    </w:p>
    <w:p w14:paraId="7A8D212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3DEC6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A1E7A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3FF3A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2A07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83A0F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22CF9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034403D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3BEC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1ECA74D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-&gt;b = 1;</w:t>
      </w:r>
    </w:p>
    <w:p w14:paraId="57F154D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4FA14D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BFCD5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4F6CDE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0534C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::setChisl(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84B8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52C8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9949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5B654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06FB6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::setZnam(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A5FA1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3540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54BF873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8719A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FF13A7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5CFD02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6339C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AB56B0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75663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972E8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A075F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9A03A" w14:textId="77777777" w:rsidR="0075663A" w:rsidRP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66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thr)</w:t>
      </w:r>
    </w:p>
    <w:p w14:paraId="3A34AD4F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6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97A2E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500FF51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 = 1;</w:t>
      </w:r>
    </w:p>
    <w:p w14:paraId="524FA0A3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281BA" w14:textId="77777777" w:rsidR="0075663A" w:rsidRDefault="0075663A" w:rsidP="007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B46EA" w14:textId="77777777" w:rsidR="0075663A" w:rsidRPr="0075663A" w:rsidRDefault="0075663A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72076C" w14:textId="77777777" w:rsidR="00267402" w:rsidRPr="0075663A" w:rsidRDefault="00267402" w:rsidP="00267402">
      <w:pPr>
        <w:ind w:left="-567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C4AAF79" w14:textId="2DB798EA" w:rsidR="00192B3E" w:rsidRPr="00B34586" w:rsidRDefault="00192B3E" w:rsidP="00267402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383AA4E7" w14:textId="77777777" w:rsidR="00192B3E" w:rsidRPr="00B46649" w:rsidRDefault="00B46649" w:rsidP="00B46649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№1, мы ознакомились с технологией построения классов и разработкой методов.</w:t>
      </w:r>
    </w:p>
    <w:p w14:paraId="3CD4F3A1" w14:textId="77777777" w:rsidR="00192B3E" w:rsidRPr="00B34586" w:rsidRDefault="00192B3E" w:rsidP="00192B3E">
      <w:pPr>
        <w:pStyle w:val="11"/>
        <w:ind w:firstLine="0"/>
        <w:rPr>
          <w:lang w:val="ru-RU"/>
        </w:rPr>
      </w:pPr>
      <w:r w:rsidRPr="00B34586">
        <w:rPr>
          <w:lang w:val="ru-RU"/>
        </w:rPr>
        <w:t xml:space="preserve">                               </w:t>
      </w:r>
    </w:p>
    <w:p w14:paraId="50934CCA" w14:textId="77777777" w:rsidR="00192B3E" w:rsidRDefault="00192B3E" w:rsidP="00192B3E">
      <w:pPr>
        <w:pStyle w:val="11"/>
        <w:ind w:firstLine="0"/>
        <w:rPr>
          <w:sz w:val="28"/>
          <w:szCs w:val="28"/>
          <w:lang w:val="ru-RU"/>
        </w:rPr>
      </w:pPr>
    </w:p>
    <w:p w14:paraId="3DF5D167" w14:textId="77777777" w:rsidR="0035355F" w:rsidRDefault="0035355F" w:rsidP="00192B3E">
      <w:pPr>
        <w:pStyle w:val="11"/>
        <w:ind w:firstLine="0"/>
        <w:rPr>
          <w:sz w:val="28"/>
          <w:szCs w:val="28"/>
          <w:lang w:val="ru-RU"/>
        </w:rPr>
      </w:pPr>
    </w:p>
    <w:p w14:paraId="1A6F251A" w14:textId="77777777" w:rsidR="0035355F" w:rsidRPr="00B34586" w:rsidRDefault="0035355F" w:rsidP="00192B3E">
      <w:pPr>
        <w:pStyle w:val="11"/>
        <w:ind w:firstLine="0"/>
        <w:rPr>
          <w:sz w:val="28"/>
          <w:szCs w:val="28"/>
          <w:lang w:val="ru-RU"/>
        </w:rPr>
      </w:pPr>
    </w:p>
    <w:p w14:paraId="34EF1144" w14:textId="40CF0939" w:rsidR="00192B3E" w:rsidRPr="006730FE" w:rsidRDefault="00192B3E" w:rsidP="00192B3E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 xml:space="preserve">Автор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</w:r>
      <w:r w:rsidR="00FB0B9A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</w:t>
      </w:r>
      <w:r w:rsidRPr="00192B3E">
        <w:rPr>
          <w:sz w:val="28"/>
          <w:szCs w:val="28"/>
          <w:lang w:val="ru-RU"/>
        </w:rPr>
        <w:t>Преподаватель</w:t>
      </w:r>
      <w:r w:rsidR="006730FE" w:rsidRPr="006730FE">
        <w:rPr>
          <w:sz w:val="28"/>
          <w:szCs w:val="28"/>
          <w:lang w:val="ru-RU"/>
        </w:rPr>
        <w:t>:</w:t>
      </w:r>
      <w:r w:rsidR="006730FE">
        <w:rPr>
          <w:sz w:val="28"/>
          <w:szCs w:val="28"/>
          <w:lang w:val="ru-RU"/>
        </w:rPr>
        <w:t xml:space="preserve"> </w:t>
      </w:r>
      <w:r w:rsidR="007E6009">
        <w:rPr>
          <w:sz w:val="28"/>
          <w:szCs w:val="28"/>
          <w:lang w:val="ru-RU"/>
        </w:rPr>
        <w:t>Тарасов</w:t>
      </w:r>
    </w:p>
    <w:p w14:paraId="527627BB" w14:textId="03177059" w:rsidR="00192B3E" w:rsidRPr="00192B3E" w:rsidRDefault="004B4315" w:rsidP="00192B3E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>
        <w:rPr>
          <w:sz w:val="28"/>
          <w:szCs w:val="28"/>
          <w:lang w:val="ru-RU"/>
        </w:rPr>
        <w:tab/>
      </w:r>
      <w:r w:rsidR="00192B3E">
        <w:rPr>
          <w:sz w:val="28"/>
          <w:szCs w:val="28"/>
          <w:lang w:val="ru-RU"/>
        </w:rPr>
        <w:t xml:space="preserve"> </w:t>
      </w:r>
      <w:r w:rsidR="00192B3E">
        <w:rPr>
          <w:sz w:val="28"/>
          <w:szCs w:val="28"/>
          <w:lang w:val="ru-RU"/>
        </w:rPr>
        <w:tab/>
        <w:t xml:space="preserve">        </w:t>
      </w:r>
      <w:r w:rsidR="00FB0B9A">
        <w:rPr>
          <w:sz w:val="28"/>
          <w:szCs w:val="28"/>
          <w:lang w:val="ru-RU"/>
        </w:rPr>
        <w:t xml:space="preserve">    </w:t>
      </w:r>
      <w:r w:rsidR="00192B3E">
        <w:rPr>
          <w:sz w:val="28"/>
          <w:szCs w:val="28"/>
          <w:lang w:val="ru-RU"/>
        </w:rPr>
        <w:t xml:space="preserve">   </w:t>
      </w:r>
      <w:r w:rsidR="00192B3E" w:rsidRPr="00192B3E">
        <w:rPr>
          <w:sz w:val="28"/>
          <w:szCs w:val="28"/>
          <w:lang w:val="ru-RU"/>
        </w:rPr>
        <w:t>Оценка</w:t>
      </w:r>
      <w:r w:rsidR="006213FA">
        <w:rPr>
          <w:sz w:val="28"/>
          <w:szCs w:val="28"/>
          <w:lang w:val="ru-RU"/>
        </w:rPr>
        <w:t xml:space="preserve"> _____________</w:t>
      </w:r>
    </w:p>
    <w:p w14:paraId="1F538115" w14:textId="77777777" w:rsidR="00192B3E" w:rsidRPr="00192B3E" w:rsidRDefault="00192B3E" w:rsidP="00192B3E">
      <w:pPr>
        <w:pStyle w:val="11"/>
        <w:ind w:firstLine="0"/>
        <w:rPr>
          <w:sz w:val="28"/>
          <w:szCs w:val="28"/>
          <w:lang w:val="ru-RU"/>
        </w:rPr>
      </w:pPr>
    </w:p>
    <w:p w14:paraId="618BCE88" w14:textId="123DFE62" w:rsidR="008A5C63" w:rsidRPr="00DF2F1A" w:rsidRDefault="00192B3E" w:rsidP="00DF2F1A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</w:t>
      </w:r>
      <w:r w:rsidR="009F42E5">
        <w:rPr>
          <w:sz w:val="28"/>
          <w:szCs w:val="28"/>
          <w:lang w:val="ru-RU"/>
        </w:rPr>
        <w:t>__.__</w:t>
      </w:r>
      <w:r w:rsidR="00FB0B9A">
        <w:rPr>
          <w:sz w:val="28"/>
          <w:szCs w:val="28"/>
          <w:lang w:val="ru-RU"/>
        </w:rPr>
        <w:t>.20</w:t>
      </w:r>
      <w:r w:rsidR="004B4315">
        <w:rPr>
          <w:sz w:val="28"/>
          <w:szCs w:val="28"/>
          <w:lang w:val="ru-RU"/>
        </w:rPr>
        <w:t>__</w:t>
      </w:r>
    </w:p>
    <w:sectPr w:rsidR="008A5C63" w:rsidRPr="00DF2F1A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079BA"/>
    <w:rsid w:val="00020D21"/>
    <w:rsid w:val="00074C13"/>
    <w:rsid w:val="00091D27"/>
    <w:rsid w:val="00092A82"/>
    <w:rsid w:val="000951B1"/>
    <w:rsid w:val="000A3854"/>
    <w:rsid w:val="000C0CE3"/>
    <w:rsid w:val="000C453A"/>
    <w:rsid w:val="000C66C2"/>
    <w:rsid w:val="000D33E3"/>
    <w:rsid w:val="000F4842"/>
    <w:rsid w:val="00100F36"/>
    <w:rsid w:val="00106E2F"/>
    <w:rsid w:val="0010749D"/>
    <w:rsid w:val="00122181"/>
    <w:rsid w:val="001677AE"/>
    <w:rsid w:val="00170C00"/>
    <w:rsid w:val="0018680F"/>
    <w:rsid w:val="00187449"/>
    <w:rsid w:val="00192B3E"/>
    <w:rsid w:val="001C2861"/>
    <w:rsid w:val="001D2BC2"/>
    <w:rsid w:val="001D54FF"/>
    <w:rsid w:val="001E7AB8"/>
    <w:rsid w:val="001F7B90"/>
    <w:rsid w:val="00214175"/>
    <w:rsid w:val="00234E5F"/>
    <w:rsid w:val="00235B05"/>
    <w:rsid w:val="00267402"/>
    <w:rsid w:val="002856F8"/>
    <w:rsid w:val="00294807"/>
    <w:rsid w:val="002A1389"/>
    <w:rsid w:val="002C1C95"/>
    <w:rsid w:val="002C6F64"/>
    <w:rsid w:val="0030203C"/>
    <w:rsid w:val="00315948"/>
    <w:rsid w:val="003227CA"/>
    <w:rsid w:val="0033209D"/>
    <w:rsid w:val="003507CD"/>
    <w:rsid w:val="0035355F"/>
    <w:rsid w:val="00354C3D"/>
    <w:rsid w:val="00382BF9"/>
    <w:rsid w:val="0038652A"/>
    <w:rsid w:val="003A0951"/>
    <w:rsid w:val="003A31E1"/>
    <w:rsid w:val="003C02C7"/>
    <w:rsid w:val="003E6623"/>
    <w:rsid w:val="003F3575"/>
    <w:rsid w:val="00402458"/>
    <w:rsid w:val="00404926"/>
    <w:rsid w:val="00451246"/>
    <w:rsid w:val="0048110A"/>
    <w:rsid w:val="00487689"/>
    <w:rsid w:val="004B4315"/>
    <w:rsid w:val="004E24EB"/>
    <w:rsid w:val="004E44EA"/>
    <w:rsid w:val="004E5DB7"/>
    <w:rsid w:val="004F3EF9"/>
    <w:rsid w:val="005B0EE0"/>
    <w:rsid w:val="005C0BEF"/>
    <w:rsid w:val="005F6413"/>
    <w:rsid w:val="005F7187"/>
    <w:rsid w:val="006213FA"/>
    <w:rsid w:val="00627646"/>
    <w:rsid w:val="00643A51"/>
    <w:rsid w:val="00645ED6"/>
    <w:rsid w:val="006730FE"/>
    <w:rsid w:val="0068229D"/>
    <w:rsid w:val="006829F6"/>
    <w:rsid w:val="00692131"/>
    <w:rsid w:val="00694D93"/>
    <w:rsid w:val="006C5003"/>
    <w:rsid w:val="00715DC9"/>
    <w:rsid w:val="00720529"/>
    <w:rsid w:val="0073438B"/>
    <w:rsid w:val="00734ED2"/>
    <w:rsid w:val="00743F94"/>
    <w:rsid w:val="0075420D"/>
    <w:rsid w:val="0075663A"/>
    <w:rsid w:val="007879CF"/>
    <w:rsid w:val="007A7840"/>
    <w:rsid w:val="007B1AD2"/>
    <w:rsid w:val="007B23FC"/>
    <w:rsid w:val="007C7F65"/>
    <w:rsid w:val="007E6009"/>
    <w:rsid w:val="00805916"/>
    <w:rsid w:val="00807AF4"/>
    <w:rsid w:val="0082478D"/>
    <w:rsid w:val="008367F9"/>
    <w:rsid w:val="00863330"/>
    <w:rsid w:val="008766C9"/>
    <w:rsid w:val="008A26EC"/>
    <w:rsid w:val="008A5C63"/>
    <w:rsid w:val="008C1CF2"/>
    <w:rsid w:val="008C3AAA"/>
    <w:rsid w:val="008D27C6"/>
    <w:rsid w:val="00922B0D"/>
    <w:rsid w:val="009258F4"/>
    <w:rsid w:val="00945811"/>
    <w:rsid w:val="0095495A"/>
    <w:rsid w:val="00967B51"/>
    <w:rsid w:val="009701F2"/>
    <w:rsid w:val="009C75D8"/>
    <w:rsid w:val="009D10DF"/>
    <w:rsid w:val="009E4E95"/>
    <w:rsid w:val="009F23A5"/>
    <w:rsid w:val="009F42E5"/>
    <w:rsid w:val="009F70A5"/>
    <w:rsid w:val="00A40D24"/>
    <w:rsid w:val="00A4255B"/>
    <w:rsid w:val="00A473F4"/>
    <w:rsid w:val="00A96963"/>
    <w:rsid w:val="00A97619"/>
    <w:rsid w:val="00AB2138"/>
    <w:rsid w:val="00AB30F2"/>
    <w:rsid w:val="00AD1CC1"/>
    <w:rsid w:val="00AD2D7F"/>
    <w:rsid w:val="00AF49DE"/>
    <w:rsid w:val="00B11651"/>
    <w:rsid w:val="00B14460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EAF"/>
    <w:rsid w:val="00BB4FE4"/>
    <w:rsid w:val="00BF0219"/>
    <w:rsid w:val="00BF321D"/>
    <w:rsid w:val="00BF76CD"/>
    <w:rsid w:val="00C04A20"/>
    <w:rsid w:val="00C21B1E"/>
    <w:rsid w:val="00C54C7B"/>
    <w:rsid w:val="00C57A4F"/>
    <w:rsid w:val="00C73BAC"/>
    <w:rsid w:val="00C82172"/>
    <w:rsid w:val="00C922E8"/>
    <w:rsid w:val="00CE01DA"/>
    <w:rsid w:val="00CE6E35"/>
    <w:rsid w:val="00CF440E"/>
    <w:rsid w:val="00CF5497"/>
    <w:rsid w:val="00CF5530"/>
    <w:rsid w:val="00D03F8D"/>
    <w:rsid w:val="00D10FE3"/>
    <w:rsid w:val="00D42B25"/>
    <w:rsid w:val="00D76BE9"/>
    <w:rsid w:val="00D77D2A"/>
    <w:rsid w:val="00D9685D"/>
    <w:rsid w:val="00DB295B"/>
    <w:rsid w:val="00DB334B"/>
    <w:rsid w:val="00DB3650"/>
    <w:rsid w:val="00DC71DC"/>
    <w:rsid w:val="00DD3E33"/>
    <w:rsid w:val="00DD48DB"/>
    <w:rsid w:val="00DE69AE"/>
    <w:rsid w:val="00DF2F1A"/>
    <w:rsid w:val="00E0466F"/>
    <w:rsid w:val="00E15C16"/>
    <w:rsid w:val="00E25A5F"/>
    <w:rsid w:val="00E32A7B"/>
    <w:rsid w:val="00E46131"/>
    <w:rsid w:val="00E86AB4"/>
    <w:rsid w:val="00EA4E89"/>
    <w:rsid w:val="00EC127E"/>
    <w:rsid w:val="00EC3FC4"/>
    <w:rsid w:val="00EC595E"/>
    <w:rsid w:val="00EE6578"/>
    <w:rsid w:val="00F159CB"/>
    <w:rsid w:val="00F1634F"/>
    <w:rsid w:val="00F2489F"/>
    <w:rsid w:val="00F5265A"/>
    <w:rsid w:val="00F54AA1"/>
    <w:rsid w:val="00F56E32"/>
    <w:rsid w:val="00F82358"/>
    <w:rsid w:val="00F8613D"/>
    <w:rsid w:val="00F8758A"/>
    <w:rsid w:val="00F87E09"/>
    <w:rsid w:val="00FB0B9A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1A09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83297-41FF-4DFE-BA34-2B8CCC26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601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190</cp:revision>
  <dcterms:created xsi:type="dcterms:W3CDTF">2017-09-12T20:28:00Z</dcterms:created>
  <dcterms:modified xsi:type="dcterms:W3CDTF">2020-11-26T09:40:00Z</dcterms:modified>
</cp:coreProperties>
</file>