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5741A" w14:textId="77777777" w:rsidR="00A96F64" w:rsidRDefault="00A96F64" w:rsidP="00E23DD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№2</w:t>
      </w:r>
    </w:p>
    <w:p w14:paraId="7273E049" w14:textId="77777777" w:rsidR="00A96F64" w:rsidRDefault="00A96F64" w:rsidP="00A96F64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Наследование в С++</w:t>
      </w:r>
    </w:p>
    <w:p w14:paraId="62703E5D" w14:textId="77777777" w:rsidR="00A96F64" w:rsidRDefault="00A96F64" w:rsidP="00A96F64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Цель работы</w:t>
      </w:r>
    </w:p>
    <w:p w14:paraId="07155AB8" w14:textId="77777777" w:rsidR="00A96F64" w:rsidRDefault="00A96F64" w:rsidP="00C56B5B">
      <w:pPr>
        <w:ind w:left="-567" w:firstLine="1275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Ознакомление с отношением наследования и иерархией классов.</w:t>
      </w:r>
    </w:p>
    <w:p w14:paraId="5945EBA8" w14:textId="77777777" w:rsidR="00A96F64" w:rsidRDefault="00A96F64" w:rsidP="00A96F64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Формулировка задачи</w:t>
      </w:r>
    </w:p>
    <w:p w14:paraId="0B920601" w14:textId="3652BF3F" w:rsidR="00B15F46" w:rsidRPr="00B15F46" w:rsidRDefault="00B15F46" w:rsidP="00A96F64">
      <w:pPr>
        <w:ind w:left="-567"/>
        <w:jc w:val="center"/>
        <w:rPr>
          <w:sz w:val="28"/>
          <w:szCs w:val="28"/>
        </w:rPr>
      </w:pPr>
      <w:r w:rsidRPr="00B15F46">
        <w:rPr>
          <w:sz w:val="28"/>
          <w:szCs w:val="28"/>
        </w:rPr>
        <w:t xml:space="preserve">Создать класс </w:t>
      </w:r>
      <w:proofErr w:type="spellStart"/>
      <w:r w:rsidRPr="00B15F46">
        <w:rPr>
          <w:sz w:val="28"/>
          <w:szCs w:val="28"/>
        </w:rPr>
        <w:t>Figure</w:t>
      </w:r>
      <w:proofErr w:type="spellEnd"/>
      <w:r w:rsidRPr="00B15F46">
        <w:rPr>
          <w:sz w:val="28"/>
          <w:szCs w:val="28"/>
        </w:rPr>
        <w:t xml:space="preserve">, объект которого задается координатами точек, c вычислением площади, центра тяжести и периметра. На его основе реализовать классы </w:t>
      </w:r>
      <w:proofErr w:type="spellStart"/>
      <w:r w:rsidRPr="00B15F46">
        <w:rPr>
          <w:sz w:val="28"/>
          <w:szCs w:val="28"/>
        </w:rPr>
        <w:t>Rectangle</w:t>
      </w:r>
      <w:proofErr w:type="spellEnd"/>
      <w:r w:rsidRPr="00B15F46">
        <w:rPr>
          <w:sz w:val="28"/>
          <w:szCs w:val="28"/>
        </w:rPr>
        <w:t xml:space="preserve"> (прямоугольник) и </w:t>
      </w:r>
      <w:proofErr w:type="spellStart"/>
      <w:r w:rsidRPr="00B15F46">
        <w:rPr>
          <w:sz w:val="28"/>
          <w:szCs w:val="28"/>
        </w:rPr>
        <w:t>Pentagon</w:t>
      </w:r>
      <w:proofErr w:type="spellEnd"/>
      <w:r w:rsidRPr="00B15F46">
        <w:rPr>
          <w:sz w:val="28"/>
          <w:szCs w:val="28"/>
        </w:rPr>
        <w:t xml:space="preserve"> (пятиугольник).</w:t>
      </w:r>
    </w:p>
    <w:p w14:paraId="28CB27BC" w14:textId="26F1212A" w:rsidR="00A96F64" w:rsidRDefault="00A96F64" w:rsidP="00A96F64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Диаграммы</w:t>
      </w:r>
      <w:r w:rsidRPr="00B15F4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классов</w:t>
      </w:r>
    </w:p>
    <w:p w14:paraId="14C032F0" w14:textId="06597E46" w:rsidR="008F1CCC" w:rsidRDefault="00B15F46" w:rsidP="008F1CCC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6F3D32D" wp14:editId="43B338D1">
            <wp:extent cx="2419350" cy="292646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570" cy="293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05317" wp14:editId="26BCCF18">
            <wp:extent cx="1299142" cy="127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3257" cy="128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4DEF6A" wp14:editId="1281D198">
            <wp:extent cx="1257300" cy="115348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443" cy="116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DA49" w14:textId="7804A5CC" w:rsidR="008F1CCC" w:rsidRDefault="008F1CCC" w:rsidP="008F1CCC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Перечень сигнатур методов</w:t>
      </w:r>
    </w:p>
    <w:p w14:paraId="655970A7" w14:textId="47DEC525" w:rsidR="00392E7F" w:rsidRPr="00392E7F" w:rsidRDefault="00392E7F" w:rsidP="00392E7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CC1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добавление вершины.</w:t>
      </w:r>
    </w:p>
    <w:p w14:paraId="13F246C8" w14:textId="4B94A3A4" w:rsidR="00B15F46" w:rsidRPr="00E431AE" w:rsidRDefault="00B15F46" w:rsidP="00B15F4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392E7F">
        <w:rPr>
          <w:rFonts w:ascii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CC1">
        <w:rPr>
          <w:rFonts w:ascii="Times New Roman" w:hAnsi="Times New Roman" w:cs="Times New Roman"/>
          <w:sz w:val="28"/>
          <w:szCs w:val="28"/>
        </w:rPr>
        <w:t xml:space="preserve">(): </w:t>
      </w:r>
      <w:r w:rsidR="00392E7F">
        <w:rPr>
          <w:rFonts w:ascii="Times New Roman" w:hAnsi="Times New Roman" w:cs="Times New Roman"/>
          <w:sz w:val="28"/>
          <w:szCs w:val="28"/>
        </w:rPr>
        <w:t>вставка вершины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E431AE" w:rsidRPr="00E431AE">
        <w:rPr>
          <w:rFonts w:ascii="Times New Roman" w:hAnsi="Times New Roman" w:cs="Times New Roman"/>
          <w:sz w:val="28"/>
          <w:szCs w:val="28"/>
        </w:rPr>
        <w:t xml:space="preserve">// </w:t>
      </w:r>
      <w:r w:rsidR="00E431AE">
        <w:rPr>
          <w:rFonts w:ascii="Times New Roman" w:hAnsi="Times New Roman" w:cs="Times New Roman"/>
          <w:sz w:val="28"/>
          <w:szCs w:val="28"/>
        </w:rPr>
        <w:t xml:space="preserve">пока </w:t>
      </w:r>
      <w:proofErr w:type="spellStart"/>
      <w:r w:rsidR="00E431AE">
        <w:rPr>
          <w:rFonts w:ascii="Times New Roman" w:hAnsi="Times New Roman" w:cs="Times New Roman"/>
          <w:sz w:val="28"/>
          <w:szCs w:val="28"/>
        </w:rPr>
        <w:t>закомментированна</w:t>
      </w:r>
      <w:proofErr w:type="spellEnd"/>
      <w:r w:rsidR="00E431AE">
        <w:rPr>
          <w:rFonts w:ascii="Times New Roman" w:hAnsi="Times New Roman" w:cs="Times New Roman"/>
          <w:sz w:val="28"/>
          <w:szCs w:val="28"/>
        </w:rPr>
        <w:t xml:space="preserve"> так как не стоит в задаче.</w:t>
      </w:r>
    </w:p>
    <w:p w14:paraId="33B8E5BB" w14:textId="23AF408E" w:rsidR="008F1CCC" w:rsidRDefault="008F1CCC" w:rsidP="00C56B5B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392E7F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CC1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получение координат точек и линий.</w:t>
      </w:r>
    </w:p>
    <w:p w14:paraId="57520E26" w14:textId="02412457" w:rsidR="008F1CCC" w:rsidRDefault="008F1CCC" w:rsidP="00C56B5B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392E7F">
        <w:rPr>
          <w:rFonts w:ascii="Times New Roman" w:hAnsi="Times New Roman" w:cs="Times New Roman"/>
          <w:sz w:val="28"/>
          <w:szCs w:val="28"/>
          <w:lang w:val="en-US"/>
        </w:rPr>
        <w:t>getArea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CC">
        <w:rPr>
          <w:rFonts w:ascii="Times New Roman" w:hAnsi="Times New Roman" w:cs="Times New Roman"/>
          <w:sz w:val="28"/>
          <w:szCs w:val="28"/>
        </w:rPr>
        <w:t xml:space="preserve">(): </w:t>
      </w:r>
      <w:r w:rsidR="00392E7F">
        <w:rPr>
          <w:rFonts w:ascii="Times New Roman" w:hAnsi="Times New Roman" w:cs="Times New Roman"/>
          <w:sz w:val="28"/>
          <w:szCs w:val="28"/>
        </w:rPr>
        <w:t>получение</w:t>
      </w:r>
      <w:r w:rsidR="00392E7F" w:rsidRPr="00392E7F">
        <w:rPr>
          <w:rFonts w:ascii="Times New Roman" w:hAnsi="Times New Roman" w:cs="Times New Roman"/>
          <w:sz w:val="28"/>
          <w:szCs w:val="28"/>
        </w:rPr>
        <w:t xml:space="preserve"> </w:t>
      </w:r>
      <w:r w:rsidR="00392E7F">
        <w:rPr>
          <w:rFonts w:ascii="Times New Roman" w:hAnsi="Times New Roman" w:cs="Times New Roman"/>
          <w:sz w:val="28"/>
          <w:szCs w:val="28"/>
        </w:rPr>
        <w:t>площади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F5B222" w14:textId="2BAD46BA" w:rsidR="008F1CCC" w:rsidRDefault="008F1CCC" w:rsidP="00C56B5B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392E7F">
        <w:rPr>
          <w:rFonts w:ascii="Times New Roman" w:hAnsi="Times New Roman" w:cs="Times New Roman"/>
          <w:sz w:val="28"/>
          <w:szCs w:val="28"/>
          <w:lang w:val="en-US"/>
        </w:rPr>
        <w:t>getPerimetr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CC">
        <w:rPr>
          <w:rFonts w:ascii="Times New Roman" w:hAnsi="Times New Roman" w:cs="Times New Roman"/>
          <w:sz w:val="28"/>
          <w:szCs w:val="28"/>
        </w:rPr>
        <w:t xml:space="preserve">(): </w:t>
      </w:r>
      <w:r w:rsidR="00392E7F">
        <w:rPr>
          <w:rFonts w:ascii="Times New Roman" w:hAnsi="Times New Roman" w:cs="Times New Roman"/>
          <w:sz w:val="28"/>
          <w:szCs w:val="28"/>
        </w:rPr>
        <w:t>получение периметра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18AB7D" w14:textId="643938B3" w:rsidR="00392E7F" w:rsidRPr="00392E7F" w:rsidRDefault="00392E7F" w:rsidP="00392E7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getCentrMass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CC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получение центра масс.</w:t>
      </w:r>
    </w:p>
    <w:p w14:paraId="7EA0FF42" w14:textId="317F113B" w:rsidR="00392E7F" w:rsidRDefault="00392E7F" w:rsidP="00392E7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CC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количества вершин.</w:t>
      </w:r>
    </w:p>
    <w:p w14:paraId="05AF93AF" w14:textId="7553C92D" w:rsidR="00392E7F" w:rsidRDefault="00392E7F" w:rsidP="00392E7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CC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удаление точки.</w:t>
      </w:r>
    </w:p>
    <w:p w14:paraId="4DDB6A8F" w14:textId="47C01F07" w:rsidR="00392E7F" w:rsidRPr="00392E7F" w:rsidRDefault="00392E7F" w:rsidP="00392E7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isExist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CC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</w:rPr>
        <w:t>проверка на соответствию типу.</w:t>
      </w:r>
    </w:p>
    <w:p w14:paraId="12D64F70" w14:textId="30732410" w:rsidR="00792AD6" w:rsidRDefault="00792AD6" w:rsidP="00392E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3B4F75" w14:textId="77777777" w:rsidR="00392E7F" w:rsidRDefault="00392E7F" w:rsidP="00392E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B236E2" w14:textId="77777777" w:rsidR="00792AD6" w:rsidRPr="00C66C35" w:rsidRDefault="00792AD6" w:rsidP="00C66C35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 программы на языке С++</w:t>
      </w:r>
    </w:p>
    <w:p w14:paraId="527ECD1F" w14:textId="052C60F1" w:rsidR="00717D2C" w:rsidRPr="006247FF" w:rsidRDefault="006247FF" w:rsidP="00C66C35">
      <w:pPr>
        <w:pStyle w:val="11"/>
        <w:ind w:firstLine="0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  <w:lang w:val="ru-RU"/>
        </w:rPr>
        <w:tab/>
      </w:r>
      <w:r w:rsidRPr="006247FF">
        <w:rPr>
          <w:rFonts w:asciiTheme="minorHAnsi" w:hAnsiTheme="minorHAnsi" w:cstheme="minorHAnsi"/>
          <w:b/>
          <w:bCs/>
          <w:color w:val="000000"/>
          <w:sz w:val="26"/>
          <w:szCs w:val="26"/>
        </w:rPr>
        <w:t>Lab2_oop.cpp</w:t>
      </w:r>
    </w:p>
    <w:p w14:paraId="2B8A729D" w14:textId="77777777" w:rsidR="006247FF" w:rsidRPr="006247FF" w:rsidRDefault="006247FF" w:rsidP="0062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247F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247F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247FF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795BCA92" w14:textId="77777777" w:rsidR="006247FF" w:rsidRPr="006247FF" w:rsidRDefault="006247FF" w:rsidP="0062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247F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247F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247F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6247FF">
        <w:rPr>
          <w:rFonts w:ascii="Consolas" w:hAnsi="Consolas" w:cs="Consolas"/>
          <w:color w:val="A31515"/>
          <w:sz w:val="24"/>
          <w:szCs w:val="24"/>
          <w:lang w:val="en-US"/>
        </w:rPr>
        <w:t>Console.h</w:t>
      </w:r>
      <w:proofErr w:type="spellEnd"/>
      <w:r w:rsidRPr="006247F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51774590" w14:textId="77777777" w:rsidR="006247FF" w:rsidRPr="006247FF" w:rsidRDefault="006247FF" w:rsidP="0062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247F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247FF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14:paraId="67B48F55" w14:textId="77777777" w:rsidR="006247FF" w:rsidRPr="006247FF" w:rsidRDefault="006247FF" w:rsidP="0062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247FF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4EBB0E9" w14:textId="77777777" w:rsidR="006247FF" w:rsidRPr="006247FF" w:rsidRDefault="006247FF" w:rsidP="0062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247F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247FF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6247FF">
        <w:rPr>
          <w:rFonts w:ascii="Consolas" w:hAnsi="Consolas" w:cs="Consolas"/>
          <w:color w:val="000000"/>
          <w:sz w:val="24"/>
          <w:szCs w:val="24"/>
          <w:lang w:val="en-US"/>
        </w:rPr>
        <w:t xml:space="preserve"> View;</w:t>
      </w:r>
    </w:p>
    <w:p w14:paraId="30EE85E1" w14:textId="77777777" w:rsidR="006247FF" w:rsidRPr="006247FF" w:rsidRDefault="006247FF" w:rsidP="0062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247F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247FF">
        <w:rPr>
          <w:rFonts w:ascii="Consolas" w:hAnsi="Consolas" w:cs="Consolas"/>
          <w:color w:val="000000"/>
          <w:sz w:val="24"/>
          <w:szCs w:val="24"/>
          <w:lang w:val="en-US"/>
        </w:rPr>
        <w:t>View.init</w:t>
      </w:r>
      <w:proofErr w:type="spellEnd"/>
      <w:r w:rsidRPr="006247F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00D7CB13" w14:textId="77777777" w:rsidR="006247FF" w:rsidRPr="00E431AE" w:rsidRDefault="006247FF" w:rsidP="0062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247F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431A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431AE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14:paraId="128FBF31" w14:textId="2CF943DF" w:rsidR="006247FF" w:rsidRDefault="006247FF" w:rsidP="006247FF">
      <w:pPr>
        <w:pStyle w:val="11"/>
        <w:ind w:firstLine="0"/>
        <w:rPr>
          <w:rFonts w:ascii="Consolas" w:hAnsi="Consolas" w:cs="Consolas"/>
          <w:color w:val="000000"/>
          <w:szCs w:val="24"/>
        </w:rPr>
      </w:pPr>
      <w:r w:rsidRPr="006247FF">
        <w:rPr>
          <w:rFonts w:ascii="Consolas" w:hAnsi="Consolas" w:cs="Consolas"/>
          <w:color w:val="000000"/>
          <w:szCs w:val="24"/>
        </w:rPr>
        <w:t>}</w:t>
      </w:r>
    </w:p>
    <w:p w14:paraId="71AD8B10" w14:textId="36E6A51A" w:rsidR="006247FF" w:rsidRDefault="006247FF" w:rsidP="006247FF">
      <w:pPr>
        <w:pStyle w:val="11"/>
        <w:ind w:firstLine="0"/>
        <w:rPr>
          <w:rFonts w:ascii="Consolas" w:hAnsi="Consolas" w:cs="Consolas"/>
          <w:b/>
          <w:bCs/>
          <w:color w:val="000000"/>
          <w:szCs w:val="24"/>
        </w:rPr>
      </w:pPr>
      <w:proofErr w:type="spellStart"/>
      <w:r w:rsidRPr="006247FF">
        <w:rPr>
          <w:rFonts w:ascii="Consolas" w:hAnsi="Consolas" w:cs="Consolas"/>
          <w:b/>
          <w:bCs/>
          <w:color w:val="000000"/>
          <w:szCs w:val="24"/>
        </w:rPr>
        <w:t>Figure.h</w:t>
      </w:r>
      <w:proofErr w:type="spellEnd"/>
    </w:p>
    <w:p w14:paraId="6104CC73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stdexcept</w:t>
      </w:r>
      <w:proofErr w:type="spellEnd"/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02432E5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7C129D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8703012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2F0F72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45AFF7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Figure() { _n = 0;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[_n]; };</w:t>
      </w:r>
    </w:p>
    <w:p w14:paraId="097C5DB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~Figure() { 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delete []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0323034E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427D0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buf_add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C48B5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752309FB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>void insert(int n, double x, double y);</w:t>
      </w:r>
    </w:p>
    <w:p w14:paraId="5C42DFE9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void insert(int n, Point 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buf_add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0C94E60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474A7CF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getPerimetr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A87CA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getArea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C1D3C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E54D7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getCentrMass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DA54A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getPoint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D825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AF6735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1716ED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_n = 0;</w:t>
      </w:r>
    </w:p>
    <w:p w14:paraId="1AD73E3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*_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AD26CB" w14:textId="77777777" w:rsidR="00E431AE" w:rsidRDefault="00E431AE" w:rsidP="00E431AE">
      <w:pPr>
        <w:pStyle w:val="11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228DF79" w14:textId="2CA9B5B8" w:rsidR="006247FF" w:rsidRDefault="006247FF" w:rsidP="00E431AE">
      <w:pPr>
        <w:pStyle w:val="11"/>
        <w:ind w:firstLine="0"/>
        <w:rPr>
          <w:rFonts w:ascii="Consolas" w:hAnsi="Consolas" w:cs="Consolas"/>
          <w:b/>
          <w:bCs/>
          <w:color w:val="000000"/>
          <w:szCs w:val="24"/>
        </w:rPr>
      </w:pPr>
      <w:r w:rsidRPr="006247FF">
        <w:rPr>
          <w:rFonts w:ascii="Consolas" w:hAnsi="Consolas" w:cs="Consolas"/>
          <w:b/>
          <w:bCs/>
          <w:color w:val="000000"/>
          <w:szCs w:val="24"/>
        </w:rPr>
        <w:t>Figure.cpp</w:t>
      </w:r>
    </w:p>
    <w:p w14:paraId="70EDF056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32A0638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D7507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BF499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75DFBE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[_n + 1];</w:t>
      </w:r>
    </w:p>
    <w:p w14:paraId="0C157257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[_n].X = 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D01FE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[_n].Y = 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642EB8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_n;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6107D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F77538B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_n++;</w:t>
      </w:r>
    </w:p>
    <w:p w14:paraId="2FCCE66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B0786D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08DA78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20483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D63E40A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buf_add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30344A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52E0D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[_n + 1];</w:t>
      </w:r>
    </w:p>
    <w:p w14:paraId="468939EE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[_n]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buf_add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80296B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_n;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C1AC0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4F2B282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_n++;</w:t>
      </w:r>
    </w:p>
    <w:p w14:paraId="1DB7171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FEB756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C252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BB91006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55A87006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void Figure::insert(int n, double x, double y)</w:t>
      </w:r>
    </w:p>
    <w:p w14:paraId="39DE78B6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14:paraId="26C9B27D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12D1E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>if (n &gt; _n)</w:t>
      </w:r>
    </w:p>
    <w:p w14:paraId="4DBCAB38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>n = _n-1;</w:t>
      </w:r>
    </w:p>
    <w:p w14:paraId="5A015C95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>if (n &lt; 0)</w:t>
      </w:r>
    </w:p>
    <w:p w14:paraId="0149A6C9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>n = 0;</w:t>
      </w:r>
    </w:p>
    <w:p w14:paraId="01901AA8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Point* 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buf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Point[_n + 1];</w:t>
      </w:r>
    </w:p>
    <w:p w14:paraId="105B43E6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buf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[n].X = x;</w:t>
      </w:r>
    </w:p>
    <w:p w14:paraId="18489B9E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buf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[n].Y = y;</w:t>
      </w:r>
    </w:p>
    <w:p w14:paraId="3486CB69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32365685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buf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] = _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14:paraId="69A2069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 + 1; 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_n + 1; 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07E2CD7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buf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] = _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- 1];</w:t>
      </w:r>
    </w:p>
    <w:p w14:paraId="22F230A5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>_n++;</w:t>
      </w:r>
    </w:p>
    <w:p w14:paraId="4040E39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>delete[] _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1466D8F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>_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buf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489D4FEB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};</w:t>
      </w:r>
    </w:p>
    <w:p w14:paraId="560FD75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 xml:space="preserve">void Figure::insert(int n, Point 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buf_add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38C41C5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14:paraId="567EF36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>if (n &gt; _n)</w:t>
      </w:r>
    </w:p>
    <w:p w14:paraId="5F4C245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>n = _n-1;</w:t>
      </w:r>
    </w:p>
    <w:p w14:paraId="071BBFE2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>if (n &lt; 0)</w:t>
      </w:r>
    </w:p>
    <w:p w14:paraId="4E9CE823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>n = 0;</w:t>
      </w:r>
    </w:p>
    <w:p w14:paraId="748278E7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Point* 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buf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Point[_n + 1];</w:t>
      </w:r>
    </w:p>
    <w:p w14:paraId="4C652F3A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buf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 xml:space="preserve">[n] = 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buf_add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60D1A0E8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6516C02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buf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] = _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14:paraId="34D6197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 + 1; 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_n + 1; 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149AE14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buf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] = _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- 1];</w:t>
      </w:r>
    </w:p>
    <w:p w14:paraId="14C09FA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>_n++;</w:t>
      </w:r>
    </w:p>
    <w:p w14:paraId="3CBAB5F8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>delete[] _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61E3CA2D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>_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buf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AD00D7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};</w:t>
      </w:r>
    </w:p>
    <w:p w14:paraId="1AA093E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D55BA8A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getPerimetr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CE2028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877F9D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3A374EAD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(_n&gt;0)</w:t>
      </w:r>
    </w:p>
    <w:p w14:paraId="76D215DD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9DC96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(_n &gt; 0)</w:t>
      </w:r>
    </w:p>
    <w:p w14:paraId="64435F16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A3A889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_n - 1;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854592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CAB58D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sum += sqrt((_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+ 1].X -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].X) * (_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+ 1].X -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].X) + (_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+ 1].Y -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].Y) * (_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+ 1].Y -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].Y));</w:t>
      </w:r>
    </w:p>
    <w:p w14:paraId="6EA3AEF2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B7A1E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08A2A5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sum += sqrt((_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[0].X -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[_n - 1].X) * (_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[0].X -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[_n - 1].X) + (_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[0].Y -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[_n - 1].Y) * (_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[0].Y -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[_n - 1].Y));</w:t>
      </w:r>
    </w:p>
    <w:p w14:paraId="6A54744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FE781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51636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5A5EE225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5169829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getArea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ED813E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7FF81B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 = 0, sum2 = 0;</w:t>
      </w:r>
    </w:p>
    <w:p w14:paraId="125DFB5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(_n &gt; 0)</w:t>
      </w:r>
    </w:p>
    <w:p w14:paraId="3A7F7EF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376F99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sum1 +=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[_n - 1].X *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[0].Y;</w:t>
      </w:r>
    </w:p>
    <w:p w14:paraId="11C1298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sum2 +=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[_n - 1].Y *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[0].X;</w:t>
      </w:r>
    </w:p>
    <w:p w14:paraId="3A6418C8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79596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_n - 1;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CD268AA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064568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sum1 +=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].X *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+ 1].Y;</w:t>
      </w:r>
    </w:p>
    <w:p w14:paraId="1EA1862B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sum2 +=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].Y *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+ 1].X;</w:t>
      </w:r>
    </w:p>
    <w:p w14:paraId="35A4DBDD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9388A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sum1 -= sum2;</w:t>
      </w:r>
    </w:p>
    <w:p w14:paraId="06ED25B7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(sum1 &lt; 0)</w:t>
      </w:r>
    </w:p>
    <w:p w14:paraId="52CC8AD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sum1 *= -1;</w:t>
      </w:r>
    </w:p>
    <w:p w14:paraId="0BF62349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B45333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sum1/2;</w:t>
      </w:r>
    </w:p>
    <w:p w14:paraId="2CE8C7C3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9443D9B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getCentrMass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9FC653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C4876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 = 0, sum2 = 0;</w:t>
      </w:r>
    </w:p>
    <w:p w14:paraId="788CA8F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A8DC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2C5CFB5B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_n;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623AE86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EB03B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sum1 +=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4FF9CCA2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sum2 +=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3D2C3E3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5AA162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sum1 /= _n;</w:t>
      </w:r>
    </w:p>
    <w:p w14:paraId="60EE26A8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sum2 /= _n;</w:t>
      </w:r>
    </w:p>
    <w:p w14:paraId="2B4DF71D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DE59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f.X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sum1;</w:t>
      </w:r>
    </w:p>
    <w:p w14:paraId="552D5AF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f.Y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sum2;</w:t>
      </w:r>
    </w:p>
    <w:p w14:paraId="4808C89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5496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29DD3BB3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748089D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::del(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7F268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F70647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00B8B2D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_n;</w:t>
      </w:r>
    </w:p>
    <w:p w14:paraId="48B12B1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_n) </w:t>
      </w:r>
    </w:p>
    <w:p w14:paraId="4FCF9E93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0344B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6F2B97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_n-1 ;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E8324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DD68FE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4511AFB7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8ED858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_n--;</w:t>
      </w:r>
    </w:p>
    <w:p w14:paraId="4D0E922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30957AE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[_n];</w:t>
      </w:r>
    </w:p>
    <w:p w14:paraId="5875779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_n;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78C8D9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BDF823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BE51F3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EC8722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8F5A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C3BF8A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A97BE63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6FD11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B4C283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96D1B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FF72C53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186C2866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568608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_n;</w:t>
      </w:r>
    </w:p>
    <w:p w14:paraId="7A60A47D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934977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getPoint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5765662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DCECFB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517C2AEE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87CCD2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_n + 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95E65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3714D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72684B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_n || 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2BBF5FAA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C5D326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"out of array"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42433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18F909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168B42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e)</w:t>
      </w:r>
    </w:p>
    <w:p w14:paraId="38E95DA3" w14:textId="77777777" w:rsid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B9F6F3" w14:textId="77777777" w:rsid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5843C615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_n;</w:t>
      </w:r>
    </w:p>
    <w:p w14:paraId="3B12EC92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_n)</w:t>
      </w:r>
    </w:p>
    <w:p w14:paraId="600A67D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_n;</w:t>
      </w:r>
    </w:p>
    <w:p w14:paraId="0A3DA169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65DC82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_n)</w:t>
      </w:r>
    </w:p>
    <w:p w14:paraId="53C95D3D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74FFF36" w14:textId="77777777" w:rsidR="00E431AE" w:rsidRDefault="00E431AE" w:rsidP="00E431AE">
      <w:pPr>
        <w:pStyle w:val="11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05C2B5E" w14:textId="0BFF96FC" w:rsidR="006247FF" w:rsidRDefault="006247FF" w:rsidP="00E431AE">
      <w:pPr>
        <w:pStyle w:val="11"/>
        <w:ind w:firstLine="0"/>
        <w:rPr>
          <w:rFonts w:ascii="Consolas" w:hAnsi="Consolas" w:cs="Consolas"/>
          <w:b/>
          <w:bCs/>
          <w:color w:val="000000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Cs w:val="24"/>
        </w:rPr>
        <w:t>Rectangle.h</w:t>
      </w:r>
      <w:proofErr w:type="spellEnd"/>
    </w:p>
    <w:p w14:paraId="1E5F9BA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4E230FA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47DB739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EAB55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Rectangle();</w:t>
      </w:r>
    </w:p>
    <w:p w14:paraId="783C7857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~Rectangle();</w:t>
      </w:r>
    </w:p>
    <w:p w14:paraId="42E18D5A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isExist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F89753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D23EF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/*int _n = 0;</w:t>
      </w:r>
    </w:p>
    <w:p w14:paraId="54C7691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>Point* _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;*/</w:t>
      </w:r>
    </w:p>
    <w:p w14:paraId="0116A65E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537826" w14:textId="77777777" w:rsidR="00E431AE" w:rsidRDefault="00E431AE" w:rsidP="00E431AE">
      <w:pPr>
        <w:pStyle w:val="11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71A908" w14:textId="5B8AA11B" w:rsidR="006247FF" w:rsidRDefault="006247FF" w:rsidP="00E431AE">
      <w:pPr>
        <w:pStyle w:val="11"/>
        <w:ind w:firstLine="0"/>
        <w:rPr>
          <w:rFonts w:ascii="Consolas" w:hAnsi="Consolas" w:cs="Consolas"/>
          <w:b/>
          <w:bCs/>
          <w:color w:val="000000"/>
          <w:szCs w:val="24"/>
        </w:rPr>
      </w:pPr>
      <w:r>
        <w:rPr>
          <w:rFonts w:ascii="Consolas" w:hAnsi="Consolas" w:cs="Consolas"/>
          <w:b/>
          <w:bCs/>
          <w:color w:val="000000"/>
          <w:szCs w:val="24"/>
        </w:rPr>
        <w:t>Rectangle.cpp</w:t>
      </w:r>
    </w:p>
    <w:p w14:paraId="7AA98D7E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5A60ED6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isExist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5E940F8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(_n == 4)</w:t>
      </w:r>
    </w:p>
    <w:p w14:paraId="71242ABE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88BB87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[0].X ==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[1].X &amp;&amp;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[0].Y ==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[3].Y &amp;&amp;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[2].Y ==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[1].Y &amp;&amp;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[2].X ==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[3].X)</w:t>
      </w:r>
    </w:p>
    <w:p w14:paraId="7F8EF14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BE6D9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63DE96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5EEC79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CA29879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054D6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::Rectangle() {</w:t>
      </w:r>
    </w:p>
    <w:p w14:paraId="418391C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_n = 0;</w:t>
      </w:r>
    </w:p>
    <w:p w14:paraId="6F7B3DD3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[_n];</w:t>
      </w:r>
    </w:p>
    <w:p w14:paraId="65FFC80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0A8AE0D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9DA7B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::~Rectangle() {</w:t>
      </w:r>
    </w:p>
    <w:p w14:paraId="1AAF452D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::~Figure();</w:t>
      </w:r>
    </w:p>
    <w:p w14:paraId="50FD946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//delete[] _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6BD3DCD" w14:textId="77777777" w:rsidR="00E431AE" w:rsidRDefault="00E431AE" w:rsidP="00E431AE">
      <w:pPr>
        <w:pStyle w:val="11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0FDB717" w14:textId="0EF8B826" w:rsidR="006247FF" w:rsidRDefault="006247FF" w:rsidP="00E431AE">
      <w:pPr>
        <w:pStyle w:val="11"/>
        <w:ind w:firstLine="0"/>
        <w:rPr>
          <w:rFonts w:ascii="Consolas" w:hAnsi="Consolas" w:cs="Consolas"/>
          <w:b/>
          <w:bCs/>
          <w:color w:val="000000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Cs w:val="24"/>
        </w:rPr>
        <w:t>Pentagon.h</w:t>
      </w:r>
      <w:proofErr w:type="spellEnd"/>
    </w:p>
    <w:p w14:paraId="275B881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D7FC492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Pentagon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9A5116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A23CB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5BE822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Pentagon();</w:t>
      </w:r>
    </w:p>
    <w:p w14:paraId="60E51B78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~Pentagon();</w:t>
      </w:r>
    </w:p>
    <w:p w14:paraId="505BB07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isExist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8EE18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701A98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/*int _n = 0;</w:t>
      </w:r>
    </w:p>
    <w:p w14:paraId="03B9056D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>Point* _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;*/</w:t>
      </w:r>
    </w:p>
    <w:p w14:paraId="6C11CFA8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B4119" w14:textId="77777777" w:rsidR="00E431AE" w:rsidRPr="00E431AE" w:rsidRDefault="00E431AE" w:rsidP="00E431AE">
      <w:pPr>
        <w:pStyle w:val="11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A66BB4E" w14:textId="72768DCF" w:rsidR="006247FF" w:rsidRDefault="006247FF" w:rsidP="00E431AE">
      <w:pPr>
        <w:pStyle w:val="11"/>
        <w:ind w:firstLine="0"/>
        <w:rPr>
          <w:rFonts w:ascii="Consolas" w:hAnsi="Consolas" w:cs="Consolas"/>
          <w:b/>
          <w:bCs/>
          <w:color w:val="000000"/>
          <w:szCs w:val="24"/>
        </w:rPr>
      </w:pPr>
      <w:r>
        <w:rPr>
          <w:rFonts w:ascii="Consolas" w:hAnsi="Consolas" w:cs="Consolas"/>
          <w:b/>
          <w:bCs/>
          <w:color w:val="000000"/>
          <w:szCs w:val="24"/>
        </w:rPr>
        <w:t>Pentagon.cpp</w:t>
      </w:r>
    </w:p>
    <w:p w14:paraId="3829AE42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Pentagon.h</w:t>
      </w:r>
      <w:proofErr w:type="spellEnd"/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20EFC49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13BFD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Pentagon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::Pentagon() {</w:t>
      </w:r>
    </w:p>
    <w:p w14:paraId="5897069E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_n = 0;</w:t>
      </w:r>
    </w:p>
    <w:p w14:paraId="34E5AD99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[_n];</w:t>
      </w:r>
    </w:p>
    <w:p w14:paraId="6A418405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E72B1EB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0791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3010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Pentagon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::~Pentagon() {</w:t>
      </w:r>
    </w:p>
    <w:p w14:paraId="5ADAA1C3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::~Figure();</w:t>
      </w:r>
    </w:p>
    <w:p w14:paraId="107C8F3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//delete[] _</w:t>
      </w:r>
      <w:proofErr w:type="spellStart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158F98A9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0E05726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Pentagon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isExist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797C18C7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(_n == 5)</w:t>
      </w:r>
    </w:p>
    <w:p w14:paraId="28CF918A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0F2FBA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_n;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A6CF2E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_n;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670509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[j].X ==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].X &amp;&amp;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[j].Y == _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].Y)</w:t>
      </w:r>
    </w:p>
    <w:p w14:paraId="5C38DE45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B3D928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E9012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09F9C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8210E" w14:textId="77777777" w:rsidR="00E431AE" w:rsidRDefault="00E431AE" w:rsidP="00E431AE">
      <w:pPr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553F103" w14:textId="3277572D" w:rsidR="008E20F8" w:rsidRDefault="008E20F8" w:rsidP="00E431AE">
      <w:pPr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E20F8">
        <w:rPr>
          <w:rFonts w:ascii="Times New Roman" w:hAnsi="Times New Roman" w:cs="Times New Roman"/>
          <w:b/>
          <w:sz w:val="24"/>
          <w:szCs w:val="24"/>
          <w:lang w:val="en-US"/>
        </w:rPr>
        <w:t>Console.h</w:t>
      </w:r>
      <w:proofErr w:type="spellEnd"/>
    </w:p>
    <w:p w14:paraId="4FA95D0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F61ADA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14ED127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Pentagon.h</w:t>
      </w:r>
      <w:proofErr w:type="spellEnd"/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7BAB2F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06F7F0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067E65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FD3C93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09B57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viewPentagon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84270B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viewRectangle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DAB865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viewFigure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E0EE0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pprint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178B2E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4EE364" w14:textId="77777777" w:rsidR="00E431AE" w:rsidRDefault="00E431AE" w:rsidP="00E431AE">
      <w:pPr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46A8FA8" w14:textId="46549116" w:rsidR="008E20F8" w:rsidRDefault="008E20F8" w:rsidP="00E431AE">
      <w:pPr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20F8">
        <w:rPr>
          <w:rFonts w:ascii="Times New Roman" w:hAnsi="Times New Roman" w:cs="Times New Roman"/>
          <w:b/>
          <w:sz w:val="24"/>
          <w:szCs w:val="24"/>
          <w:lang w:val="en-US"/>
        </w:rPr>
        <w:t>Console.cpp</w:t>
      </w:r>
    </w:p>
    <w:p w14:paraId="71E517F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"Console.h"</w:t>
      </w:r>
    </w:p>
    <w:p w14:paraId="7CD4507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81EDB6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::init() {</w:t>
      </w:r>
    </w:p>
    <w:p w14:paraId="52D5302D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"search: 1 - Figure 2 - Pentagon 3 - Rectangle\n"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A61C1E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search;</w:t>
      </w:r>
    </w:p>
    <w:p w14:paraId="1A9188B6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search;</w:t>
      </w:r>
    </w:p>
    <w:p w14:paraId="5C36717A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/*switch (search)</w:t>
      </w:r>
    </w:p>
    <w:p w14:paraId="2FAC3A7A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7D4C1609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>case 1:viewFigure(); break;</w:t>
      </w:r>
    </w:p>
    <w:p w14:paraId="6AF64E8E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>case 2:viewPentagon(); break;</w:t>
      </w:r>
    </w:p>
    <w:p w14:paraId="06307E06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>case 3:viewRectangle(); break;</w:t>
      </w:r>
    </w:p>
    <w:p w14:paraId="0D5F56F8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>default:break;</w:t>
      </w:r>
    </w:p>
    <w:p w14:paraId="1D9810B5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6DC5B476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 == 1)</w:t>
      </w:r>
    </w:p>
    <w:p w14:paraId="54A9025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viewFigure();</w:t>
      </w:r>
    </w:p>
    <w:p w14:paraId="72CC680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 == 2)</w:t>
      </w:r>
    </w:p>
    <w:p w14:paraId="26C0926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viewPentagon();</w:t>
      </w:r>
    </w:p>
    <w:p w14:paraId="44BCCDE2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 == 3)</w:t>
      </w:r>
    </w:p>
    <w:p w14:paraId="1A3342DA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viewFigure();</w:t>
      </w:r>
    </w:p>
    <w:p w14:paraId="3B98605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E431AE">
        <w:rPr>
          <w:rFonts w:ascii="Consolas" w:hAnsi="Consolas" w:cs="Consolas"/>
          <w:color w:val="008000"/>
          <w:sz w:val="19"/>
          <w:szCs w:val="19"/>
          <w:lang w:val="en-US"/>
        </w:rPr>
        <w:tab/>
        <w:t>std::cout &lt;&lt; "ok";</w:t>
      </w:r>
    </w:p>
    <w:p w14:paraId="5FB3C2F7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E4B58C6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::viewPentagon()</w:t>
      </w:r>
    </w:p>
    <w:p w14:paraId="7B994BA3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F7B6C2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Pentagon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Fig;</w:t>
      </w:r>
    </w:p>
    <w:p w14:paraId="342B04C6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7162E0AA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14:paraId="7951D78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7884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8C2F078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8FF0AD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"enter vertex:"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1108D3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628C305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Fig.add(x, y);</w:t>
      </w:r>
    </w:p>
    <w:p w14:paraId="3726469B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6F751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 is Pentagon "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Fig.isExist()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 Area="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Fig.getArea()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 Perimetr="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Fig.getPerimetr()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 CentrMass="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EC93FB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pprint(Fig.getCentrMass());</w:t>
      </w:r>
    </w:p>
    <w:p w14:paraId="46F5D1B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"\nPrint figure\n"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BF30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Fig.len(); i++)</w:t>
      </w:r>
    </w:p>
    <w:p w14:paraId="3128778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pprint(Fig.getPoint(i));</w:t>
      </w:r>
    </w:p>
    <w:p w14:paraId="787DE076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"\nenter vertex for delete\n"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190316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A980BFB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Fig.del(n);</w:t>
      </w:r>
    </w:p>
    <w:p w14:paraId="26105D6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Fig.len(); i++)</w:t>
      </w:r>
    </w:p>
    <w:p w14:paraId="5CDAE066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pprint(Fig.getPoint(i));</w:t>
      </w:r>
    </w:p>
    <w:p w14:paraId="53DF8F8E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Fig.~Pentagon();</w:t>
      </w:r>
    </w:p>
    <w:p w14:paraId="42932702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24C4B33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14:paraId="63EDA457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::viewRectangle()</w:t>
      </w:r>
    </w:p>
    <w:p w14:paraId="2EC67C0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907A33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Fig;</w:t>
      </w:r>
    </w:p>
    <w:p w14:paraId="34ACBAB7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6183BD32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4;</w:t>
      </w:r>
    </w:p>
    <w:p w14:paraId="15FE0248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A32D6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86D1BCD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D05C1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"enter vertex:"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68D4C9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0B81058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Fig.add(x, y);</w:t>
      </w:r>
    </w:p>
    <w:p w14:paraId="3057B40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A2ED0E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 is Rectangle "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Fig.isExist()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 Area="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Fig.getArea()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 Perimetr="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Fig.getPerimetr()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 CentrMass="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CF603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pprint(Fig.getCentrMass());</w:t>
      </w:r>
    </w:p>
    <w:p w14:paraId="27268A99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"\nPrint figure\n"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9FE5F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Fig.len(); i++)</w:t>
      </w:r>
    </w:p>
    <w:p w14:paraId="6D44FBEB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pprint(Fig.getPoint(i));</w:t>
      </w:r>
    </w:p>
    <w:p w14:paraId="0A8152C2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"\nenter vertex for delete\n"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509965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5198505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Fig.del(n);</w:t>
      </w:r>
    </w:p>
    <w:p w14:paraId="0F10D5AE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Fig.len(); i++)</w:t>
      </w:r>
    </w:p>
    <w:p w14:paraId="13E224EB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pprint(Fig.getPoint(i));</w:t>
      </w:r>
    </w:p>
    <w:p w14:paraId="65AF016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Fig.~Rectangle();</w:t>
      </w:r>
    </w:p>
    <w:p w14:paraId="05D5581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4A1EA89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2AF64B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::viewFigure()</w:t>
      </w:r>
    </w:p>
    <w:p w14:paraId="0DB84768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9822B7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Fig;</w:t>
      </w:r>
    </w:p>
    <w:p w14:paraId="7478C0B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578503AA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4EA87F8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"enter the number of vertexes:"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6F0E8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38E5925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46FEA813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82AD4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A3D73F9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96FDBD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"enter vertex:"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90ECC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53D9C766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Fig.add(x, y);</w:t>
      </w:r>
    </w:p>
    <w:p w14:paraId="64C36AB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E3014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"Area="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Fig.getArea()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 Perimetr="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Fig.getPerimetr()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 CentrMass="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B58745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pprint(Fig.getCentrMass());</w:t>
      </w:r>
    </w:p>
    <w:p w14:paraId="4113208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"\nPrint figure\n"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D4D429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Fig.len();i++)</w:t>
      </w:r>
    </w:p>
    <w:p w14:paraId="20DBE3F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pprint(Fig.getPoint(i));</w:t>
      </w:r>
    </w:p>
    <w:p w14:paraId="2EC44D1F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"\nenter vertex for delete\n"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CF7D6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20B65F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Fig.del(n);</w:t>
      </w:r>
    </w:p>
    <w:p w14:paraId="2A526987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6A7228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Fig.len(); i++)</w:t>
      </w:r>
    </w:p>
    <w:p w14:paraId="44E38D2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pprint(Fig.getPoint(i));</w:t>
      </w:r>
    </w:p>
    <w:p w14:paraId="68A9CB6E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Fig.~Figure();</w:t>
      </w:r>
    </w:p>
    <w:p w14:paraId="54EE2DC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5E0314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A8F86C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"there is no such figure"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4F1F21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869EAF0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266CAA3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1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::pprint(</w:t>
      </w:r>
      <w:r w:rsidRPr="00E431A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7893B3" w14:textId="77777777" w:rsid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C7149E" w14:textId="77777777" w:rsidR="00E431AE" w:rsidRPr="00E431AE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.X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.Y </w:t>
      </w:r>
      <w:r w:rsidRPr="00E43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1A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43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52B966" w14:textId="786EBC06" w:rsidR="008E20F8" w:rsidRDefault="00E431AE" w:rsidP="00E4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E9F6C94" w14:textId="77777777" w:rsidR="008E20F8" w:rsidRDefault="008E20F8" w:rsidP="008E2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C5148" w14:textId="77777777" w:rsidR="008E20F8" w:rsidRPr="00E431AE" w:rsidRDefault="008E20F8" w:rsidP="008E20F8">
      <w:pPr>
        <w:ind w:left="-567"/>
        <w:rPr>
          <w:rFonts w:ascii="Times New Roman" w:hAnsi="Times New Roman" w:cs="Times New Roman"/>
          <w:b/>
          <w:sz w:val="24"/>
          <w:szCs w:val="24"/>
        </w:rPr>
      </w:pPr>
    </w:p>
    <w:p w14:paraId="658FF33A" w14:textId="1B97B052" w:rsidR="00717D2C" w:rsidRPr="00E431AE" w:rsidRDefault="00717D2C" w:rsidP="00717D2C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14:paraId="5E72F786" w14:textId="77777777" w:rsidR="00EE3F26" w:rsidRDefault="00717D2C" w:rsidP="00C56B5B">
      <w:pPr>
        <w:ind w:left="-567" w:firstLine="1275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46649">
        <w:rPr>
          <w:rFonts w:ascii="Times New Roman" w:hAnsi="Times New Roman" w:cs="Times New Roman"/>
          <w:sz w:val="28"/>
          <w:szCs w:val="28"/>
        </w:rPr>
        <w:lastRenderedPageBreak/>
        <w:t>В процессе выполнения лабораторной работы №</w:t>
      </w:r>
      <w:r w:rsidR="00EE3F26">
        <w:rPr>
          <w:rFonts w:ascii="Times New Roman" w:hAnsi="Times New Roman" w:cs="Times New Roman"/>
          <w:sz w:val="28"/>
          <w:szCs w:val="28"/>
        </w:rPr>
        <w:t>2</w:t>
      </w:r>
      <w:r w:rsidRPr="00B46649">
        <w:rPr>
          <w:rFonts w:ascii="Times New Roman" w:hAnsi="Times New Roman" w:cs="Times New Roman"/>
          <w:sz w:val="28"/>
          <w:szCs w:val="28"/>
        </w:rPr>
        <w:t xml:space="preserve">, мы ознакомились </w:t>
      </w:r>
      <w:r w:rsidR="00EE3F26">
        <w:rPr>
          <w:rFonts w:ascii="Times New Roman" w:hAnsi="Times New Roman" w:cs="Times New Roman"/>
          <w:sz w:val="28"/>
          <w:szCs w:val="28"/>
        </w:rPr>
        <w:t xml:space="preserve">с отношением наследования и иерархией классов. Изучили, что такое виртуальные методы, как происходит наследование и какая разница </w:t>
      </w:r>
      <w:r w:rsidR="00C56B5B">
        <w:rPr>
          <w:rFonts w:ascii="Times New Roman" w:hAnsi="Times New Roman" w:cs="Times New Roman"/>
          <w:sz w:val="28"/>
          <w:szCs w:val="28"/>
        </w:rPr>
        <w:t xml:space="preserve">между модификаторами </w:t>
      </w:r>
      <w:r w:rsidR="00EE3F26">
        <w:rPr>
          <w:rFonts w:ascii="Times New Roman" w:hAnsi="Times New Roman" w:cs="Times New Roman"/>
          <w:sz w:val="28"/>
          <w:szCs w:val="28"/>
        </w:rPr>
        <w:t>доступа и наследования.</w:t>
      </w:r>
    </w:p>
    <w:p w14:paraId="7B8EA864" w14:textId="77777777" w:rsidR="00717D2C" w:rsidRPr="00B46649" w:rsidRDefault="00717D2C" w:rsidP="00717D2C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</w:p>
    <w:p w14:paraId="2ADF06EE" w14:textId="77777777" w:rsidR="00717D2C" w:rsidRPr="00EE3F26" w:rsidRDefault="00EE3F26" w:rsidP="00717D2C">
      <w:pPr>
        <w:pStyle w:val="11"/>
        <w:ind w:firstLine="0"/>
        <w:rPr>
          <w:lang w:val="ru-RU"/>
        </w:rPr>
      </w:pPr>
      <w:r>
        <w:rPr>
          <w:lang w:val="ru-RU"/>
        </w:rPr>
        <w:t xml:space="preserve">                     </w:t>
      </w:r>
    </w:p>
    <w:p w14:paraId="4919A304" w14:textId="77777777" w:rsidR="00717D2C" w:rsidRDefault="00717D2C" w:rsidP="00717D2C">
      <w:pPr>
        <w:pStyle w:val="11"/>
        <w:ind w:firstLine="0"/>
        <w:rPr>
          <w:sz w:val="28"/>
          <w:szCs w:val="28"/>
          <w:lang w:val="ru-RU"/>
        </w:rPr>
      </w:pPr>
    </w:p>
    <w:p w14:paraId="778FA006" w14:textId="77777777" w:rsidR="00717D2C" w:rsidRPr="00B34586" w:rsidRDefault="00717D2C" w:rsidP="00717D2C">
      <w:pPr>
        <w:pStyle w:val="11"/>
        <w:ind w:firstLine="0"/>
        <w:rPr>
          <w:sz w:val="28"/>
          <w:szCs w:val="28"/>
          <w:lang w:val="ru-RU"/>
        </w:rPr>
      </w:pPr>
    </w:p>
    <w:p w14:paraId="5BFB02A2" w14:textId="380E2F05" w:rsidR="00717D2C" w:rsidRPr="006730FE" w:rsidRDefault="00717D2C" w:rsidP="00717D2C">
      <w:pPr>
        <w:pStyle w:val="11"/>
        <w:ind w:firstLine="0"/>
        <w:rPr>
          <w:sz w:val="28"/>
          <w:szCs w:val="28"/>
          <w:lang w:val="ru-RU"/>
        </w:rPr>
      </w:pPr>
      <w:r w:rsidRPr="00192B3E">
        <w:rPr>
          <w:sz w:val="28"/>
          <w:szCs w:val="28"/>
          <w:lang w:val="ru-RU"/>
        </w:rPr>
        <w:t xml:space="preserve">Автор                  </w:t>
      </w:r>
      <w:r>
        <w:rPr>
          <w:sz w:val="28"/>
          <w:szCs w:val="28"/>
          <w:lang w:val="ru-RU"/>
        </w:rPr>
        <w:t xml:space="preserve">                             </w:t>
      </w:r>
      <w:r>
        <w:rPr>
          <w:sz w:val="28"/>
          <w:szCs w:val="28"/>
          <w:lang w:val="ru-RU"/>
        </w:rPr>
        <w:tab/>
        <w:t xml:space="preserve"> </w:t>
      </w:r>
      <w:r>
        <w:rPr>
          <w:sz w:val="28"/>
          <w:szCs w:val="28"/>
          <w:lang w:val="ru-RU"/>
        </w:rPr>
        <w:tab/>
        <w:t xml:space="preserve">     </w:t>
      </w:r>
      <w:r w:rsidRPr="00192B3E">
        <w:rPr>
          <w:sz w:val="28"/>
          <w:szCs w:val="28"/>
          <w:lang w:val="ru-RU"/>
        </w:rPr>
        <w:t>Преподаватель</w:t>
      </w:r>
      <w:r w:rsidRPr="006730FE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392E7F">
        <w:rPr>
          <w:sz w:val="28"/>
          <w:szCs w:val="28"/>
          <w:lang w:val="ru-RU"/>
        </w:rPr>
        <w:t>Тарасов</w:t>
      </w:r>
    </w:p>
    <w:p w14:paraId="47A0F5D1" w14:textId="68835117" w:rsidR="00717D2C" w:rsidRPr="00192B3E" w:rsidRDefault="00392E7F" w:rsidP="00717D2C">
      <w:pPr>
        <w:pStyle w:val="11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Шутенко Остап Русланович</w:t>
      </w:r>
      <w:r>
        <w:rPr>
          <w:sz w:val="28"/>
          <w:szCs w:val="28"/>
          <w:lang w:val="ru-RU"/>
        </w:rPr>
        <w:tab/>
        <w:t xml:space="preserve"> </w:t>
      </w:r>
      <w:r w:rsidR="00717D2C">
        <w:rPr>
          <w:sz w:val="28"/>
          <w:szCs w:val="28"/>
          <w:lang w:val="ru-RU"/>
        </w:rPr>
        <w:t xml:space="preserve"> </w:t>
      </w:r>
      <w:r w:rsidR="00717D2C">
        <w:rPr>
          <w:sz w:val="28"/>
          <w:szCs w:val="28"/>
          <w:lang w:val="ru-RU"/>
        </w:rPr>
        <w:tab/>
        <w:t xml:space="preserve">               </w:t>
      </w:r>
      <w:r w:rsidR="00717D2C" w:rsidRPr="00192B3E">
        <w:rPr>
          <w:sz w:val="28"/>
          <w:szCs w:val="28"/>
          <w:lang w:val="ru-RU"/>
        </w:rPr>
        <w:t>Оценка</w:t>
      </w:r>
      <w:r w:rsidR="00717D2C">
        <w:rPr>
          <w:sz w:val="28"/>
          <w:szCs w:val="28"/>
          <w:lang w:val="ru-RU"/>
        </w:rPr>
        <w:t xml:space="preserve"> _____________</w:t>
      </w:r>
    </w:p>
    <w:p w14:paraId="6335AB44" w14:textId="77777777" w:rsidR="00717D2C" w:rsidRPr="00192B3E" w:rsidRDefault="00717D2C" w:rsidP="00717D2C">
      <w:pPr>
        <w:pStyle w:val="11"/>
        <w:ind w:firstLine="0"/>
        <w:rPr>
          <w:sz w:val="28"/>
          <w:szCs w:val="28"/>
          <w:lang w:val="ru-RU"/>
        </w:rPr>
      </w:pPr>
    </w:p>
    <w:p w14:paraId="1CF83276" w14:textId="53596E29" w:rsidR="00717D2C" w:rsidRPr="00DF2F1A" w:rsidRDefault="00717D2C" w:rsidP="00717D2C">
      <w:pPr>
        <w:pStyle w:val="11"/>
        <w:ind w:left="4248" w:firstLine="708"/>
        <w:rPr>
          <w:sz w:val="28"/>
          <w:szCs w:val="28"/>
          <w:lang w:val="ru-RU"/>
        </w:rPr>
      </w:pPr>
      <w:r w:rsidRPr="00192B3E">
        <w:rPr>
          <w:sz w:val="28"/>
          <w:szCs w:val="28"/>
          <w:lang w:val="ru-RU"/>
        </w:rPr>
        <w:t>Подпись _____</w:t>
      </w:r>
      <w:r>
        <w:rPr>
          <w:sz w:val="28"/>
          <w:szCs w:val="28"/>
          <w:lang w:val="ru-RU"/>
        </w:rPr>
        <w:t>__</w:t>
      </w:r>
      <w:r w:rsidRPr="00192B3E">
        <w:rPr>
          <w:sz w:val="28"/>
          <w:szCs w:val="28"/>
          <w:lang w:val="ru-RU"/>
        </w:rPr>
        <w:t xml:space="preserve">   Дата:</w:t>
      </w:r>
      <w:r>
        <w:rPr>
          <w:sz w:val="28"/>
          <w:szCs w:val="28"/>
          <w:lang w:val="ru-RU"/>
        </w:rPr>
        <w:t xml:space="preserve"> __.__.20</w:t>
      </w:r>
      <w:r w:rsidR="00392E7F">
        <w:rPr>
          <w:sz w:val="28"/>
          <w:szCs w:val="28"/>
          <w:lang w:val="ru-RU"/>
        </w:rPr>
        <w:t>20</w:t>
      </w:r>
    </w:p>
    <w:p w14:paraId="78B49BC6" w14:textId="77777777" w:rsidR="00717D2C" w:rsidRPr="00C66C35" w:rsidRDefault="00717D2C" w:rsidP="00C66C35">
      <w:pPr>
        <w:pStyle w:val="11"/>
        <w:ind w:firstLine="0"/>
        <w:rPr>
          <w:rFonts w:asciiTheme="minorHAnsi" w:hAnsiTheme="minorHAnsi" w:cstheme="minorHAnsi"/>
          <w:sz w:val="26"/>
          <w:szCs w:val="26"/>
          <w:lang w:val="ru-RU"/>
        </w:rPr>
      </w:pPr>
    </w:p>
    <w:sectPr w:rsidR="00717D2C" w:rsidRPr="00C66C35" w:rsidSect="002C6F64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D58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42EBE"/>
    <w:multiLevelType w:val="hybridMultilevel"/>
    <w:tmpl w:val="9D3EC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73AA1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A8E0133"/>
    <w:multiLevelType w:val="hybridMultilevel"/>
    <w:tmpl w:val="4502B5B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1FCF71BA"/>
    <w:multiLevelType w:val="hybridMultilevel"/>
    <w:tmpl w:val="2A847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85248"/>
    <w:multiLevelType w:val="multilevel"/>
    <w:tmpl w:val="FD288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D0D0406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309501D2"/>
    <w:multiLevelType w:val="hybridMultilevel"/>
    <w:tmpl w:val="8C8C3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16C93"/>
    <w:multiLevelType w:val="multilevel"/>
    <w:tmpl w:val="448C14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97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9F7D0A"/>
    <w:multiLevelType w:val="hybridMultilevel"/>
    <w:tmpl w:val="5B30DD7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38DA530A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40E14876"/>
    <w:multiLevelType w:val="hybridMultilevel"/>
    <w:tmpl w:val="DA1AD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D0CE3"/>
    <w:multiLevelType w:val="hybridMultilevel"/>
    <w:tmpl w:val="9D3EC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05FA8"/>
    <w:multiLevelType w:val="hybridMultilevel"/>
    <w:tmpl w:val="E17E1F24"/>
    <w:lvl w:ilvl="0" w:tplc="38DA530A">
      <w:start w:val="1"/>
      <w:numFmt w:val="bullet"/>
      <w:lvlText w:val=""/>
      <w:lvlJc w:val="left"/>
      <w:pPr>
        <w:ind w:left="3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5B912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422022"/>
    <w:multiLevelType w:val="hybridMultilevel"/>
    <w:tmpl w:val="81F89894"/>
    <w:lvl w:ilvl="0" w:tplc="6B7E1A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2397541"/>
    <w:multiLevelType w:val="hybridMultilevel"/>
    <w:tmpl w:val="F4AAA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0021C"/>
    <w:multiLevelType w:val="hybridMultilevel"/>
    <w:tmpl w:val="37F87822"/>
    <w:lvl w:ilvl="0" w:tplc="B756D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E23DE6"/>
    <w:multiLevelType w:val="hybridMultilevel"/>
    <w:tmpl w:val="2152B118"/>
    <w:lvl w:ilvl="0" w:tplc="90244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9"/>
  </w:num>
  <w:num w:numId="5">
    <w:abstractNumId w:val="14"/>
  </w:num>
  <w:num w:numId="6">
    <w:abstractNumId w:val="8"/>
  </w:num>
  <w:num w:numId="7">
    <w:abstractNumId w:val="5"/>
  </w:num>
  <w:num w:numId="8">
    <w:abstractNumId w:val="0"/>
  </w:num>
  <w:num w:numId="9">
    <w:abstractNumId w:val="15"/>
  </w:num>
  <w:num w:numId="10">
    <w:abstractNumId w:val="11"/>
  </w:num>
  <w:num w:numId="11">
    <w:abstractNumId w:val="7"/>
  </w:num>
  <w:num w:numId="12">
    <w:abstractNumId w:val="4"/>
  </w:num>
  <w:num w:numId="13">
    <w:abstractNumId w:val="17"/>
  </w:num>
  <w:num w:numId="14">
    <w:abstractNumId w:val="1"/>
  </w:num>
  <w:num w:numId="15">
    <w:abstractNumId w:val="12"/>
  </w:num>
  <w:num w:numId="16">
    <w:abstractNumId w:val="18"/>
  </w:num>
  <w:num w:numId="17">
    <w:abstractNumId w:val="16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BF9"/>
    <w:rsid w:val="000011EE"/>
    <w:rsid w:val="00003562"/>
    <w:rsid w:val="00004C46"/>
    <w:rsid w:val="00020D21"/>
    <w:rsid w:val="00074C13"/>
    <w:rsid w:val="00091D27"/>
    <w:rsid w:val="00092A82"/>
    <w:rsid w:val="000951B1"/>
    <w:rsid w:val="000C0CE3"/>
    <w:rsid w:val="000C453A"/>
    <w:rsid w:val="000C66C2"/>
    <w:rsid w:val="000D33E3"/>
    <w:rsid w:val="000F4842"/>
    <w:rsid w:val="00100F36"/>
    <w:rsid w:val="00106E2F"/>
    <w:rsid w:val="0010749D"/>
    <w:rsid w:val="00146C42"/>
    <w:rsid w:val="001677AE"/>
    <w:rsid w:val="00170C00"/>
    <w:rsid w:val="0018680F"/>
    <w:rsid w:val="00187449"/>
    <w:rsid w:val="00192B3E"/>
    <w:rsid w:val="001C2861"/>
    <w:rsid w:val="001D2BC2"/>
    <w:rsid w:val="001D54FF"/>
    <w:rsid w:val="001E264F"/>
    <w:rsid w:val="001E7AB8"/>
    <w:rsid w:val="001F7B90"/>
    <w:rsid w:val="00214175"/>
    <w:rsid w:val="00234E5F"/>
    <w:rsid w:val="00235B05"/>
    <w:rsid w:val="002856F8"/>
    <w:rsid w:val="00294807"/>
    <w:rsid w:val="002A1389"/>
    <w:rsid w:val="002C1C95"/>
    <w:rsid w:val="002C6F64"/>
    <w:rsid w:val="0030203C"/>
    <w:rsid w:val="0030405E"/>
    <w:rsid w:val="00315948"/>
    <w:rsid w:val="003227CA"/>
    <w:rsid w:val="0033209D"/>
    <w:rsid w:val="0035355F"/>
    <w:rsid w:val="00354C3D"/>
    <w:rsid w:val="00382BF9"/>
    <w:rsid w:val="0038652A"/>
    <w:rsid w:val="00392E7F"/>
    <w:rsid w:val="003A0951"/>
    <w:rsid w:val="003A31E1"/>
    <w:rsid w:val="003C02C7"/>
    <w:rsid w:val="003D597F"/>
    <w:rsid w:val="003E6623"/>
    <w:rsid w:val="003E7295"/>
    <w:rsid w:val="003F3575"/>
    <w:rsid w:val="00402458"/>
    <w:rsid w:val="00404926"/>
    <w:rsid w:val="00451246"/>
    <w:rsid w:val="0048110A"/>
    <w:rsid w:val="00487689"/>
    <w:rsid w:val="004B4DE7"/>
    <w:rsid w:val="004E24EB"/>
    <w:rsid w:val="004E44EA"/>
    <w:rsid w:val="004E5DB7"/>
    <w:rsid w:val="004F3EF9"/>
    <w:rsid w:val="005277CB"/>
    <w:rsid w:val="005C0BEF"/>
    <w:rsid w:val="005F6413"/>
    <w:rsid w:val="005F7187"/>
    <w:rsid w:val="006213FA"/>
    <w:rsid w:val="006247FF"/>
    <w:rsid w:val="00643A51"/>
    <w:rsid w:val="00645ED6"/>
    <w:rsid w:val="006730FE"/>
    <w:rsid w:val="0068229D"/>
    <w:rsid w:val="006829F6"/>
    <w:rsid w:val="00692131"/>
    <w:rsid w:val="00694D93"/>
    <w:rsid w:val="006C5003"/>
    <w:rsid w:val="00715DC9"/>
    <w:rsid w:val="00717D2C"/>
    <w:rsid w:val="00720529"/>
    <w:rsid w:val="0073438B"/>
    <w:rsid w:val="00734ED2"/>
    <w:rsid w:val="00741547"/>
    <w:rsid w:val="00743F94"/>
    <w:rsid w:val="007879CF"/>
    <w:rsid w:val="00792AD6"/>
    <w:rsid w:val="007A7840"/>
    <w:rsid w:val="007B1AD2"/>
    <w:rsid w:val="007B23FC"/>
    <w:rsid w:val="007C7F65"/>
    <w:rsid w:val="007E0D71"/>
    <w:rsid w:val="00805916"/>
    <w:rsid w:val="0082478D"/>
    <w:rsid w:val="008367F9"/>
    <w:rsid w:val="00863330"/>
    <w:rsid w:val="008766C9"/>
    <w:rsid w:val="008A5C63"/>
    <w:rsid w:val="008B3B83"/>
    <w:rsid w:val="008C3AAA"/>
    <w:rsid w:val="008D27C6"/>
    <w:rsid w:val="008E20F8"/>
    <w:rsid w:val="008F1CCC"/>
    <w:rsid w:val="00922B0D"/>
    <w:rsid w:val="00945811"/>
    <w:rsid w:val="0095495A"/>
    <w:rsid w:val="00967B51"/>
    <w:rsid w:val="009701F2"/>
    <w:rsid w:val="00975414"/>
    <w:rsid w:val="009C75D8"/>
    <w:rsid w:val="009D10DF"/>
    <w:rsid w:val="009E4E95"/>
    <w:rsid w:val="009F23A5"/>
    <w:rsid w:val="009F42E5"/>
    <w:rsid w:val="009F70A5"/>
    <w:rsid w:val="00A233C6"/>
    <w:rsid w:val="00A40D24"/>
    <w:rsid w:val="00A4255B"/>
    <w:rsid w:val="00A473F4"/>
    <w:rsid w:val="00A96963"/>
    <w:rsid w:val="00A96F64"/>
    <w:rsid w:val="00A97619"/>
    <w:rsid w:val="00AB2138"/>
    <w:rsid w:val="00AB30F2"/>
    <w:rsid w:val="00AD1CC1"/>
    <w:rsid w:val="00AD2D7F"/>
    <w:rsid w:val="00AF49DE"/>
    <w:rsid w:val="00B11651"/>
    <w:rsid w:val="00B14460"/>
    <w:rsid w:val="00B15F46"/>
    <w:rsid w:val="00B172B0"/>
    <w:rsid w:val="00B27F09"/>
    <w:rsid w:val="00B34586"/>
    <w:rsid w:val="00B46649"/>
    <w:rsid w:val="00B5102F"/>
    <w:rsid w:val="00B57C2C"/>
    <w:rsid w:val="00B823FC"/>
    <w:rsid w:val="00B87368"/>
    <w:rsid w:val="00B91685"/>
    <w:rsid w:val="00BB4FE4"/>
    <w:rsid w:val="00BF0219"/>
    <w:rsid w:val="00BF321D"/>
    <w:rsid w:val="00BF76CD"/>
    <w:rsid w:val="00C04A20"/>
    <w:rsid w:val="00C21B1E"/>
    <w:rsid w:val="00C54C7B"/>
    <w:rsid w:val="00C56B5B"/>
    <w:rsid w:val="00C57A4F"/>
    <w:rsid w:val="00C66C35"/>
    <w:rsid w:val="00C73BAC"/>
    <w:rsid w:val="00C82172"/>
    <w:rsid w:val="00C922E8"/>
    <w:rsid w:val="00CE01DA"/>
    <w:rsid w:val="00CE6E35"/>
    <w:rsid w:val="00CF440E"/>
    <w:rsid w:val="00CF5497"/>
    <w:rsid w:val="00CF5530"/>
    <w:rsid w:val="00D03F8D"/>
    <w:rsid w:val="00D10FE3"/>
    <w:rsid w:val="00D42B25"/>
    <w:rsid w:val="00D75F11"/>
    <w:rsid w:val="00D76BE9"/>
    <w:rsid w:val="00D77D2A"/>
    <w:rsid w:val="00D9685D"/>
    <w:rsid w:val="00DB295B"/>
    <w:rsid w:val="00DB334B"/>
    <w:rsid w:val="00DB3650"/>
    <w:rsid w:val="00DC71DC"/>
    <w:rsid w:val="00DD3E33"/>
    <w:rsid w:val="00DD48DB"/>
    <w:rsid w:val="00DE69AE"/>
    <w:rsid w:val="00DF2F1A"/>
    <w:rsid w:val="00E0466F"/>
    <w:rsid w:val="00E15C16"/>
    <w:rsid w:val="00E23DD6"/>
    <w:rsid w:val="00E25A5F"/>
    <w:rsid w:val="00E32A7B"/>
    <w:rsid w:val="00E431AE"/>
    <w:rsid w:val="00E46131"/>
    <w:rsid w:val="00E86AB4"/>
    <w:rsid w:val="00EA4E89"/>
    <w:rsid w:val="00EC127E"/>
    <w:rsid w:val="00EC595E"/>
    <w:rsid w:val="00EE3F26"/>
    <w:rsid w:val="00EE6578"/>
    <w:rsid w:val="00F159CB"/>
    <w:rsid w:val="00F1634F"/>
    <w:rsid w:val="00F2489F"/>
    <w:rsid w:val="00F5265A"/>
    <w:rsid w:val="00F54AA1"/>
    <w:rsid w:val="00F82358"/>
    <w:rsid w:val="00F8613D"/>
    <w:rsid w:val="00F8758A"/>
    <w:rsid w:val="00F87E09"/>
    <w:rsid w:val="00FB0B9A"/>
    <w:rsid w:val="00FB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F988F"/>
  <w15:docId w15:val="{4447AB7D-320C-458C-AC53-19B76149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003"/>
  </w:style>
  <w:style w:type="paragraph" w:styleId="1">
    <w:name w:val="heading 1"/>
    <w:basedOn w:val="a"/>
    <w:next w:val="a"/>
    <w:link w:val="10"/>
    <w:uiPriority w:val="9"/>
    <w:qFormat/>
    <w:rsid w:val="00F5265A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sz w:val="36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BF9"/>
    <w:pPr>
      <w:ind w:left="720"/>
      <w:contextualSpacing/>
    </w:pPr>
  </w:style>
  <w:style w:type="table" w:styleId="a4">
    <w:name w:val="Table Grid"/>
    <w:basedOn w:val="a1"/>
    <w:uiPriority w:val="39"/>
    <w:rsid w:val="009C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82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011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E04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46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5265A"/>
    <w:rPr>
      <w:rFonts w:asciiTheme="majorHAnsi" w:eastAsiaTheme="majorEastAsia" w:hAnsiTheme="majorHAnsi" w:cstheme="majorBidi"/>
      <w:b/>
      <w:bCs/>
      <w:sz w:val="36"/>
      <w:szCs w:val="28"/>
      <w:lang w:val="en-US" w:bidi="en-US"/>
    </w:rPr>
  </w:style>
  <w:style w:type="paragraph" w:styleId="a8">
    <w:name w:val="List Number"/>
    <w:basedOn w:val="a"/>
    <w:semiHidden/>
    <w:rsid w:val="00C21B1E"/>
    <w:pPr>
      <w:widowControl w:val="0"/>
      <w:overflowPunct w:val="0"/>
      <w:autoSpaceDE w:val="0"/>
      <w:autoSpaceDN w:val="0"/>
      <w:adjustRightInd w:val="0"/>
      <w:spacing w:after="0" w:line="240" w:lineRule="auto"/>
      <w:ind w:left="283" w:hanging="283"/>
      <w:jc w:val="both"/>
      <w:textAlignment w:val="baseline"/>
    </w:pPr>
    <w:rPr>
      <w:rFonts w:ascii="SchoolBook" w:eastAsia="Times New Roman" w:hAnsi="SchoolBook" w:cs="Times New Roman"/>
      <w:sz w:val="20"/>
      <w:szCs w:val="20"/>
      <w:lang w:eastAsia="ru-RU"/>
    </w:rPr>
  </w:style>
  <w:style w:type="paragraph" w:customStyle="1" w:styleId="11">
    <w:name w:val="Стиль1"/>
    <w:basedOn w:val="a"/>
    <w:qFormat/>
    <w:rsid w:val="0018744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zyan\Documents\&#1053;&#1072;&#1089;&#1090;&#1088;&#1072;&#1080;&#1074;&#1072;&#1077;&#1084;&#1099;&#1077;%20&#1096;&#1072;&#1073;&#1083;&#1086;&#1085;&#1099;%20Office\&#1064;&#1072;&#1073;&#1083;&#1086;&#1085;%20&#1090;&#1080;&#1090;&#1091;&#1083;&#1100;&#1085;&#1080;&#1082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4D765-3A28-41C8-BC5B-309C93AF0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титульник .dotx</Template>
  <TotalTime>651</TotalTime>
  <Pages>8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Izyan</dc:creator>
  <cp:keywords/>
  <dc:description/>
  <cp:lastModifiedBy>Остап Шутенко</cp:lastModifiedBy>
  <cp:revision>190</cp:revision>
  <dcterms:created xsi:type="dcterms:W3CDTF">2017-09-12T20:28:00Z</dcterms:created>
  <dcterms:modified xsi:type="dcterms:W3CDTF">2020-12-14T19:41:00Z</dcterms:modified>
</cp:coreProperties>
</file>